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9E262" w14:textId="77777777" w:rsidR="00F96963" w:rsidRPr="0081495C" w:rsidRDefault="00F96963" w:rsidP="00F96963">
      <w:pPr>
        <w:jc w:val="center"/>
        <w:rPr>
          <w:rFonts w:ascii="Arial" w:hAnsi="Arial" w:cs="Arial"/>
        </w:rPr>
      </w:pPr>
    </w:p>
    <w:p w14:paraId="646E9115" w14:textId="77777777" w:rsidR="00F96963" w:rsidRPr="0081495C" w:rsidRDefault="00F96963" w:rsidP="00F96963">
      <w:pPr>
        <w:jc w:val="center"/>
        <w:rPr>
          <w:rFonts w:ascii="Arial" w:hAnsi="Arial" w:cs="Arial"/>
        </w:rPr>
      </w:pPr>
    </w:p>
    <w:p w14:paraId="00C0B769" w14:textId="086DEFE2" w:rsidR="00903A36" w:rsidRPr="0081495C" w:rsidRDefault="00D261C5" w:rsidP="00F96963">
      <w:pPr>
        <w:jc w:val="center"/>
        <w:rPr>
          <w:rFonts w:ascii="Arial" w:hAnsi="Arial" w:cs="Arial"/>
        </w:rPr>
      </w:pPr>
      <w:r w:rsidRPr="00100BFE">
        <w:rPr>
          <w:rFonts w:ascii="Arial" w:hAnsi="Arial" w:cs="Arial"/>
          <w:noProof/>
          <w:lang w:val="en-US"/>
        </w:rPr>
        <w:drawing>
          <wp:inline distT="0" distB="0" distL="0" distR="0" wp14:anchorId="6F2D1D74" wp14:editId="7A757DF4">
            <wp:extent cx="2430780" cy="1981200"/>
            <wp:effectExtent l="0" t="0" r="0"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1981200"/>
                    </a:xfrm>
                    <a:prstGeom prst="rect">
                      <a:avLst/>
                    </a:prstGeom>
                    <a:noFill/>
                    <a:ln>
                      <a:noFill/>
                    </a:ln>
                  </pic:spPr>
                </pic:pic>
              </a:graphicData>
            </a:graphic>
          </wp:inline>
        </w:drawing>
      </w:r>
    </w:p>
    <w:p w14:paraId="7C48F661" w14:textId="4BC51E53"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DF5A4A">
        <w:rPr>
          <w:rFonts w:ascii="Arial" w:hAnsi="Arial" w:cs="Arial"/>
          <w:i/>
          <w:sz w:val="32"/>
          <w:szCs w:val="32"/>
        </w:rPr>
        <w:t>4</w:t>
      </w:r>
      <w:r w:rsidR="007B26F8">
        <w:rPr>
          <w:rFonts w:ascii="Arial" w:hAnsi="Arial" w:cs="Arial"/>
          <w:i/>
          <w:sz w:val="32"/>
          <w:szCs w:val="32"/>
        </w:rPr>
        <w:t>/</w:t>
      </w:r>
      <w:r>
        <w:rPr>
          <w:rFonts w:ascii="Arial" w:hAnsi="Arial" w:cs="Arial"/>
          <w:i/>
          <w:sz w:val="32"/>
          <w:szCs w:val="32"/>
        </w:rPr>
        <w:t>2</w:t>
      </w:r>
      <w:r w:rsidR="00DF5A4A">
        <w:rPr>
          <w:rFonts w:ascii="Arial" w:hAnsi="Arial" w:cs="Arial"/>
          <w:i/>
          <w:sz w:val="32"/>
          <w:szCs w:val="32"/>
        </w:rPr>
        <w:t>5</w:t>
      </w:r>
    </w:p>
    <w:p w14:paraId="1620F322" w14:textId="73A3B6AF"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F379E9">
        <w:rPr>
          <w:rFonts w:ascii="Arial" w:hAnsi="Arial" w:cs="Arial"/>
          <w:i/>
          <w:sz w:val="32"/>
          <w:szCs w:val="32"/>
        </w:rPr>
        <w:t>CS230 Distribuirani sistemi</w:t>
      </w:r>
    </w:p>
    <w:p w14:paraId="091C232A" w14:textId="77777777" w:rsidR="00821837" w:rsidRDefault="00821837" w:rsidP="00F96963">
      <w:pPr>
        <w:pStyle w:val="NoSpacing"/>
        <w:spacing w:line="480" w:lineRule="auto"/>
        <w:jc w:val="center"/>
        <w:rPr>
          <w:rFonts w:ascii="Arial" w:hAnsi="Arial" w:cs="Arial"/>
          <w:i/>
          <w:sz w:val="32"/>
          <w:szCs w:val="32"/>
        </w:rPr>
      </w:pPr>
    </w:p>
    <w:p w14:paraId="177DC47F" w14:textId="77777777" w:rsidR="00C54A9D" w:rsidRPr="0081495C" w:rsidRDefault="00C54A9D" w:rsidP="00F96963">
      <w:pPr>
        <w:pStyle w:val="NoSpacing"/>
        <w:spacing w:line="480" w:lineRule="auto"/>
        <w:jc w:val="center"/>
        <w:rPr>
          <w:rFonts w:ascii="Arial" w:hAnsi="Arial" w:cs="Arial"/>
          <w:i/>
          <w:sz w:val="32"/>
          <w:szCs w:val="32"/>
        </w:rPr>
      </w:pPr>
    </w:p>
    <w:p w14:paraId="4EE8057E" w14:textId="43B88DFE" w:rsidR="00F96963" w:rsidRDefault="00F24901" w:rsidP="00F96963">
      <w:pPr>
        <w:pStyle w:val="NoSpacing"/>
        <w:spacing w:line="480" w:lineRule="auto"/>
        <w:jc w:val="center"/>
        <w:rPr>
          <w:rFonts w:ascii="Arial" w:hAnsi="Arial" w:cs="Arial"/>
          <w:sz w:val="48"/>
          <w:szCs w:val="48"/>
        </w:rPr>
      </w:pPr>
      <w:r>
        <w:rPr>
          <w:rFonts w:ascii="Arial" w:hAnsi="Arial" w:cs="Arial"/>
          <w:sz w:val="48"/>
          <w:szCs w:val="48"/>
        </w:rPr>
        <w:t>Projektni zadatak</w:t>
      </w:r>
    </w:p>
    <w:p w14:paraId="362785F2" w14:textId="25011C25" w:rsidR="00F96963" w:rsidRPr="0081495C" w:rsidRDefault="000422AF" w:rsidP="000422AF">
      <w:pPr>
        <w:pStyle w:val="NoSpacing"/>
        <w:jc w:val="center"/>
        <w:rPr>
          <w:rFonts w:ascii="Arial" w:hAnsi="Arial" w:cs="Arial"/>
          <w:b/>
        </w:rPr>
      </w:pPr>
      <w:r>
        <w:rPr>
          <w:rFonts w:ascii="Arial" w:hAnsi="Arial" w:cs="Arial"/>
          <w:b/>
          <w:i/>
          <w:iCs/>
          <w:sz w:val="24"/>
          <w:szCs w:val="24"/>
        </w:rPr>
        <w:t>E</w:t>
      </w:r>
      <w:r w:rsidRPr="000422AF">
        <w:rPr>
          <w:rFonts w:ascii="Arial" w:hAnsi="Arial" w:cs="Arial"/>
          <w:b/>
          <w:i/>
          <w:iCs/>
          <w:sz w:val="24"/>
          <w:szCs w:val="24"/>
        </w:rPr>
        <w:t>-commerce aplikacij</w:t>
      </w:r>
      <w:r>
        <w:rPr>
          <w:rFonts w:ascii="Arial" w:hAnsi="Arial" w:cs="Arial"/>
          <w:b/>
          <w:i/>
          <w:iCs/>
          <w:sz w:val="24"/>
          <w:szCs w:val="24"/>
        </w:rPr>
        <w:t>a</w:t>
      </w:r>
      <w:r w:rsidRPr="000422AF">
        <w:rPr>
          <w:rFonts w:ascii="Arial" w:hAnsi="Arial" w:cs="Arial"/>
          <w:b/>
          <w:i/>
          <w:iCs/>
          <w:sz w:val="24"/>
          <w:szCs w:val="24"/>
        </w:rPr>
        <w:t xml:space="preserve"> baziran</w:t>
      </w:r>
      <w:r>
        <w:rPr>
          <w:rFonts w:ascii="Arial" w:hAnsi="Arial" w:cs="Arial"/>
          <w:b/>
          <w:i/>
          <w:iCs/>
          <w:sz w:val="24"/>
          <w:szCs w:val="24"/>
        </w:rPr>
        <w:t>a</w:t>
      </w:r>
      <w:r w:rsidRPr="000422AF">
        <w:rPr>
          <w:rFonts w:ascii="Arial" w:hAnsi="Arial" w:cs="Arial"/>
          <w:b/>
          <w:i/>
          <w:iCs/>
          <w:sz w:val="24"/>
          <w:szCs w:val="24"/>
        </w:rPr>
        <w:t xml:space="preserve"> na mikroservisima</w:t>
      </w:r>
    </w:p>
    <w:p w14:paraId="254A6038" w14:textId="77777777" w:rsidR="00F96963" w:rsidRPr="0081495C" w:rsidRDefault="00F96963" w:rsidP="00F96963">
      <w:pPr>
        <w:pStyle w:val="NoSpacing"/>
        <w:rPr>
          <w:rFonts w:ascii="Arial" w:hAnsi="Arial" w:cs="Arial"/>
          <w:b/>
        </w:rPr>
      </w:pPr>
    </w:p>
    <w:p w14:paraId="315A0CE0" w14:textId="77777777" w:rsidR="00F96963" w:rsidRPr="0081495C" w:rsidRDefault="00F96963" w:rsidP="00F96963">
      <w:pPr>
        <w:pStyle w:val="NoSpacing"/>
        <w:rPr>
          <w:rFonts w:ascii="Arial" w:hAnsi="Arial" w:cs="Arial"/>
          <w:b/>
        </w:rPr>
      </w:pPr>
    </w:p>
    <w:p w14:paraId="66ACC09E" w14:textId="77777777" w:rsidR="00F96963" w:rsidRPr="0081495C" w:rsidRDefault="00F96963" w:rsidP="00F96963">
      <w:pPr>
        <w:pStyle w:val="NoSpacing"/>
        <w:rPr>
          <w:rFonts w:ascii="Arial" w:hAnsi="Arial" w:cs="Arial"/>
          <w:b/>
        </w:rPr>
      </w:pPr>
    </w:p>
    <w:p w14:paraId="0C666609" w14:textId="064D309D"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4A72B3">
        <w:rPr>
          <w:rFonts w:ascii="Arial" w:hAnsi="Arial" w:cs="Arial"/>
          <w:b/>
          <w:sz w:val="28"/>
        </w:rPr>
        <w:t>Stevan Stojanović</w:t>
      </w:r>
    </w:p>
    <w:p w14:paraId="4F652BAE" w14:textId="13464557"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D261C5">
        <w:rPr>
          <w:rFonts w:ascii="Arial" w:hAnsi="Arial" w:cs="Arial"/>
          <w:b/>
          <w:sz w:val="28"/>
        </w:rPr>
        <w:t>56</w:t>
      </w:r>
      <w:r w:rsidR="004A72B3">
        <w:rPr>
          <w:rFonts w:ascii="Arial" w:hAnsi="Arial" w:cs="Arial"/>
          <w:b/>
          <w:sz w:val="28"/>
        </w:rPr>
        <w:t>07</w:t>
      </w:r>
    </w:p>
    <w:p w14:paraId="774985D4" w14:textId="4E33C6DA"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006E4B50">
        <w:rPr>
          <w:rFonts w:ascii="Arial" w:hAnsi="Arial" w:cs="Arial"/>
          <w:sz w:val="28"/>
        </w:rPr>
        <w:tab/>
      </w:r>
      <w:r w:rsidR="004A72B3">
        <w:rPr>
          <w:rFonts w:ascii="Arial" w:hAnsi="Arial" w:cs="Arial"/>
          <w:b/>
          <w:sz w:val="28"/>
        </w:rPr>
        <w:t>30</w:t>
      </w:r>
      <w:r w:rsidR="00D261C5">
        <w:rPr>
          <w:rFonts w:ascii="Arial" w:hAnsi="Arial" w:cs="Arial"/>
          <w:b/>
          <w:sz w:val="28"/>
        </w:rPr>
        <w:t>.0</w:t>
      </w:r>
      <w:r w:rsidR="004A72B3">
        <w:rPr>
          <w:rFonts w:ascii="Arial" w:hAnsi="Arial" w:cs="Arial"/>
          <w:b/>
          <w:sz w:val="28"/>
        </w:rPr>
        <w:t>8</w:t>
      </w:r>
      <w:r w:rsidR="00D261C5">
        <w:rPr>
          <w:rFonts w:ascii="Arial" w:hAnsi="Arial" w:cs="Arial"/>
          <w:b/>
          <w:sz w:val="28"/>
        </w:rPr>
        <w:t>.202</w:t>
      </w:r>
      <w:r w:rsidR="004A72B3">
        <w:rPr>
          <w:rFonts w:ascii="Arial" w:hAnsi="Arial" w:cs="Arial"/>
          <w:b/>
          <w:sz w:val="28"/>
        </w:rPr>
        <w:t>5</w:t>
      </w:r>
      <w:r w:rsidR="00D261C5">
        <w:rPr>
          <w:rFonts w:ascii="Arial" w:hAnsi="Arial" w:cs="Arial"/>
          <w:b/>
          <w:sz w:val="28"/>
        </w:rPr>
        <w:t>.</w:t>
      </w:r>
    </w:p>
    <w:p w14:paraId="231CD0E9" w14:textId="26FA50B6" w:rsidR="00CF7C4A" w:rsidRDefault="00CF7C4A" w:rsidP="00F96963">
      <w:pPr>
        <w:pStyle w:val="NoSpacing"/>
        <w:spacing w:line="360" w:lineRule="auto"/>
        <w:rPr>
          <w:rFonts w:ascii="Arial" w:hAnsi="Arial" w:cs="Arial"/>
          <w:b/>
          <w:sz w:val="28"/>
        </w:rPr>
      </w:pPr>
      <w:r w:rsidRPr="00CF7C4A">
        <w:rPr>
          <w:rFonts w:ascii="Arial" w:hAnsi="Arial" w:cs="Arial"/>
          <w:bCs/>
          <w:sz w:val="28"/>
        </w:rPr>
        <w:t>Asi</w:t>
      </w:r>
      <w:r>
        <w:rPr>
          <w:rFonts w:ascii="Arial" w:hAnsi="Arial" w:cs="Arial"/>
          <w:bCs/>
          <w:sz w:val="28"/>
        </w:rPr>
        <w:t>stent:</w:t>
      </w:r>
      <w:r w:rsidR="006E4B50">
        <w:rPr>
          <w:rFonts w:ascii="Arial" w:hAnsi="Arial" w:cs="Arial"/>
          <w:bCs/>
          <w:sz w:val="28"/>
        </w:rPr>
        <w:tab/>
      </w:r>
      <w:r w:rsidRPr="00CF7C4A">
        <w:rPr>
          <w:rFonts w:ascii="Arial" w:hAnsi="Arial" w:cs="Arial"/>
          <w:b/>
          <w:sz w:val="28"/>
        </w:rPr>
        <w:t>Anđela Grujić</w:t>
      </w:r>
    </w:p>
    <w:p w14:paraId="125BB6CB" w14:textId="40C4EEA2" w:rsidR="00CF7C4A" w:rsidRPr="00CF7C4A" w:rsidRDefault="00CF7C4A" w:rsidP="00F96963">
      <w:pPr>
        <w:pStyle w:val="NoSpacing"/>
        <w:spacing w:line="360" w:lineRule="auto"/>
        <w:rPr>
          <w:rFonts w:ascii="Arial" w:hAnsi="Arial" w:cs="Arial"/>
          <w:bCs/>
          <w:sz w:val="28"/>
        </w:rPr>
      </w:pPr>
      <w:r w:rsidRPr="00CF7C4A">
        <w:rPr>
          <w:rFonts w:ascii="Arial" w:hAnsi="Arial" w:cs="Arial"/>
          <w:bCs/>
          <w:sz w:val="28"/>
        </w:rPr>
        <w:t>Profesor</w:t>
      </w:r>
      <w:r>
        <w:rPr>
          <w:rFonts w:ascii="Arial" w:hAnsi="Arial" w:cs="Arial"/>
          <w:bCs/>
          <w:sz w:val="28"/>
        </w:rPr>
        <w:t>:</w:t>
      </w:r>
      <w:r w:rsidR="006E4B50">
        <w:rPr>
          <w:rFonts w:ascii="Arial" w:hAnsi="Arial" w:cs="Arial"/>
          <w:bCs/>
          <w:sz w:val="28"/>
        </w:rPr>
        <w:tab/>
      </w:r>
      <w:r w:rsidRPr="00CF7C4A">
        <w:rPr>
          <w:rFonts w:ascii="Arial" w:hAnsi="Arial" w:cs="Arial"/>
          <w:b/>
          <w:sz w:val="28"/>
        </w:rPr>
        <w:t>Nemanja Zdravković</w:t>
      </w:r>
    </w:p>
    <w:p w14:paraId="4910756C" w14:textId="77777777" w:rsidR="00CF7C4A" w:rsidRPr="00CF7C4A" w:rsidRDefault="00CF7C4A" w:rsidP="00F96963">
      <w:pPr>
        <w:pStyle w:val="NoSpacing"/>
        <w:spacing w:line="360" w:lineRule="auto"/>
        <w:rPr>
          <w:rFonts w:ascii="Arial" w:hAnsi="Arial" w:cs="Arial"/>
          <w:bCs/>
          <w:sz w:val="28"/>
        </w:rPr>
      </w:pPr>
    </w:p>
    <w:p w14:paraId="5AA00B21" w14:textId="77777777" w:rsidR="00C1168B" w:rsidRDefault="00C1168B" w:rsidP="00F96963">
      <w:pPr>
        <w:pStyle w:val="NoSpacing"/>
        <w:spacing w:line="360" w:lineRule="auto"/>
        <w:rPr>
          <w:rFonts w:ascii="Arial" w:hAnsi="Arial" w:cs="Arial"/>
          <w:b/>
          <w:sz w:val="28"/>
        </w:rPr>
      </w:pPr>
    </w:p>
    <w:p w14:paraId="1902FEE6" w14:textId="77777777" w:rsidR="00077EA0" w:rsidRPr="0081495C" w:rsidRDefault="0081495C" w:rsidP="0081495C">
      <w:pPr>
        <w:pStyle w:val="NoSpacing"/>
      </w:pPr>
      <w:r>
        <w:br w:type="page"/>
      </w:r>
    </w:p>
    <w:sdt>
      <w:sdtPr>
        <w:rPr>
          <w:rFonts w:ascii="Calibri" w:eastAsia="Calibri" w:hAnsi="Calibri" w:cs="Times New Roman"/>
          <w:color w:val="auto"/>
          <w:sz w:val="22"/>
          <w:szCs w:val="22"/>
          <w:lang w:val="sr-Latn-RS"/>
        </w:rPr>
        <w:id w:val="-1627153922"/>
        <w:docPartObj>
          <w:docPartGallery w:val="Table of Contents"/>
          <w:docPartUnique/>
        </w:docPartObj>
      </w:sdtPr>
      <w:sdtEndPr>
        <w:rPr>
          <w:b/>
          <w:bCs/>
          <w:noProof/>
        </w:rPr>
      </w:sdtEndPr>
      <w:sdtContent>
        <w:p w14:paraId="78DC3CCE" w14:textId="4FBEE60B" w:rsidR="00C824FD" w:rsidRPr="004A72B3" w:rsidRDefault="00C824FD">
          <w:pPr>
            <w:pStyle w:val="TOCHeading"/>
            <w:rPr>
              <w:lang w:val="sr-Latn-RS"/>
            </w:rPr>
          </w:pPr>
          <w:r w:rsidRPr="004A72B3">
            <w:rPr>
              <w:lang w:val="sr-Latn-RS"/>
            </w:rPr>
            <w:t>Sadržaj</w:t>
          </w:r>
        </w:p>
        <w:p w14:paraId="173F7526" w14:textId="5D3A7989" w:rsidR="00762E45" w:rsidRDefault="00C824FD">
          <w:pPr>
            <w:pStyle w:val="TOC1"/>
            <w:tabs>
              <w:tab w:val="right" w:leader="dot" w:pos="9062"/>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69127152" w:history="1">
            <w:r w:rsidR="00762E45" w:rsidRPr="0050023B">
              <w:rPr>
                <w:rStyle w:val="Hyperlink"/>
                <w:noProof/>
              </w:rPr>
              <w:t>Uvod i teoretska postavka izabrane teme</w:t>
            </w:r>
            <w:r w:rsidR="00762E45">
              <w:rPr>
                <w:noProof/>
                <w:webHidden/>
              </w:rPr>
              <w:tab/>
            </w:r>
            <w:r w:rsidR="00762E45">
              <w:rPr>
                <w:noProof/>
                <w:webHidden/>
              </w:rPr>
              <w:fldChar w:fldCharType="begin"/>
            </w:r>
            <w:r w:rsidR="00762E45">
              <w:rPr>
                <w:noProof/>
                <w:webHidden/>
              </w:rPr>
              <w:instrText xml:space="preserve"> PAGEREF _Toc169127152 \h </w:instrText>
            </w:r>
            <w:r w:rsidR="00762E45">
              <w:rPr>
                <w:noProof/>
                <w:webHidden/>
              </w:rPr>
            </w:r>
            <w:r w:rsidR="00762E45">
              <w:rPr>
                <w:noProof/>
                <w:webHidden/>
              </w:rPr>
              <w:fldChar w:fldCharType="separate"/>
            </w:r>
            <w:r w:rsidR="00C61182">
              <w:rPr>
                <w:noProof/>
                <w:webHidden/>
              </w:rPr>
              <w:t>3</w:t>
            </w:r>
            <w:r w:rsidR="00762E45">
              <w:rPr>
                <w:noProof/>
                <w:webHidden/>
              </w:rPr>
              <w:fldChar w:fldCharType="end"/>
            </w:r>
          </w:hyperlink>
        </w:p>
        <w:p w14:paraId="787DE41B" w14:textId="0B740563" w:rsidR="00762E45" w:rsidRDefault="00762E45">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69127153" w:history="1">
            <w:r w:rsidRPr="0050023B">
              <w:rPr>
                <w:rStyle w:val="Hyperlink"/>
                <w:noProof/>
              </w:rPr>
              <w:t>Primer/studija slučaja primene izabrane teme</w:t>
            </w:r>
            <w:r>
              <w:rPr>
                <w:noProof/>
                <w:webHidden/>
              </w:rPr>
              <w:tab/>
            </w:r>
            <w:r>
              <w:rPr>
                <w:noProof/>
                <w:webHidden/>
              </w:rPr>
              <w:fldChar w:fldCharType="begin"/>
            </w:r>
            <w:r>
              <w:rPr>
                <w:noProof/>
                <w:webHidden/>
              </w:rPr>
              <w:instrText xml:space="preserve"> PAGEREF _Toc169127153 \h </w:instrText>
            </w:r>
            <w:r>
              <w:rPr>
                <w:noProof/>
                <w:webHidden/>
              </w:rPr>
            </w:r>
            <w:r>
              <w:rPr>
                <w:noProof/>
                <w:webHidden/>
              </w:rPr>
              <w:fldChar w:fldCharType="separate"/>
            </w:r>
            <w:r w:rsidR="00C61182">
              <w:rPr>
                <w:noProof/>
                <w:webHidden/>
              </w:rPr>
              <w:t>5</w:t>
            </w:r>
            <w:r>
              <w:rPr>
                <w:noProof/>
                <w:webHidden/>
              </w:rPr>
              <w:fldChar w:fldCharType="end"/>
            </w:r>
          </w:hyperlink>
        </w:p>
        <w:p w14:paraId="10A4CD95" w14:textId="7FC1350A" w:rsidR="00762E45" w:rsidRDefault="00762E45">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69127154" w:history="1">
            <w:r w:rsidRPr="0050023B">
              <w:rPr>
                <w:rStyle w:val="Hyperlink"/>
                <w:noProof/>
              </w:rPr>
              <w:t>Zaključak</w:t>
            </w:r>
            <w:r>
              <w:rPr>
                <w:noProof/>
                <w:webHidden/>
              </w:rPr>
              <w:tab/>
            </w:r>
            <w:r>
              <w:rPr>
                <w:noProof/>
                <w:webHidden/>
              </w:rPr>
              <w:fldChar w:fldCharType="begin"/>
            </w:r>
            <w:r>
              <w:rPr>
                <w:noProof/>
                <w:webHidden/>
              </w:rPr>
              <w:instrText xml:space="preserve"> PAGEREF _Toc169127154 \h </w:instrText>
            </w:r>
            <w:r>
              <w:rPr>
                <w:noProof/>
                <w:webHidden/>
              </w:rPr>
            </w:r>
            <w:r>
              <w:rPr>
                <w:noProof/>
                <w:webHidden/>
              </w:rPr>
              <w:fldChar w:fldCharType="separate"/>
            </w:r>
            <w:r w:rsidR="00C61182">
              <w:rPr>
                <w:noProof/>
                <w:webHidden/>
              </w:rPr>
              <w:t>15</w:t>
            </w:r>
            <w:r>
              <w:rPr>
                <w:noProof/>
                <w:webHidden/>
              </w:rPr>
              <w:fldChar w:fldCharType="end"/>
            </w:r>
          </w:hyperlink>
        </w:p>
        <w:p w14:paraId="1D6F84A7" w14:textId="5AFCF76A" w:rsidR="00762E45" w:rsidRDefault="00762E45">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69127155" w:history="1">
            <w:r w:rsidRPr="0050023B">
              <w:rPr>
                <w:rStyle w:val="Hyperlink"/>
                <w:noProof/>
              </w:rPr>
              <w:t>Literatura</w:t>
            </w:r>
            <w:r>
              <w:rPr>
                <w:noProof/>
                <w:webHidden/>
              </w:rPr>
              <w:tab/>
            </w:r>
            <w:r>
              <w:rPr>
                <w:noProof/>
                <w:webHidden/>
              </w:rPr>
              <w:fldChar w:fldCharType="begin"/>
            </w:r>
            <w:r>
              <w:rPr>
                <w:noProof/>
                <w:webHidden/>
              </w:rPr>
              <w:instrText xml:space="preserve"> PAGEREF _Toc169127155 \h </w:instrText>
            </w:r>
            <w:r>
              <w:rPr>
                <w:noProof/>
                <w:webHidden/>
              </w:rPr>
            </w:r>
            <w:r>
              <w:rPr>
                <w:noProof/>
                <w:webHidden/>
              </w:rPr>
              <w:fldChar w:fldCharType="separate"/>
            </w:r>
            <w:r w:rsidR="00C61182">
              <w:rPr>
                <w:noProof/>
                <w:webHidden/>
              </w:rPr>
              <w:t>16</w:t>
            </w:r>
            <w:r>
              <w:rPr>
                <w:noProof/>
                <w:webHidden/>
              </w:rPr>
              <w:fldChar w:fldCharType="end"/>
            </w:r>
          </w:hyperlink>
        </w:p>
        <w:p w14:paraId="341596F5" w14:textId="5A40C4FF" w:rsidR="00C824FD" w:rsidRDefault="00C824FD">
          <w:r>
            <w:rPr>
              <w:b/>
              <w:bCs/>
              <w:noProof/>
            </w:rPr>
            <w:fldChar w:fldCharType="end"/>
          </w:r>
        </w:p>
      </w:sdtContent>
    </w:sdt>
    <w:p w14:paraId="6C16A625" w14:textId="77777777" w:rsidR="0008366C" w:rsidRDefault="0008366C" w:rsidP="0008366C"/>
    <w:p w14:paraId="1EA725A0" w14:textId="77777777" w:rsidR="0008366C" w:rsidRDefault="0008366C" w:rsidP="0008366C"/>
    <w:p w14:paraId="7B80EDD0" w14:textId="77777777" w:rsidR="0008366C" w:rsidRDefault="0008366C" w:rsidP="0008366C"/>
    <w:p w14:paraId="01B9D12A" w14:textId="77777777" w:rsidR="0008366C" w:rsidRDefault="0008366C" w:rsidP="0008366C"/>
    <w:p w14:paraId="3D11F02B" w14:textId="77777777" w:rsidR="0008366C" w:rsidRDefault="0008366C" w:rsidP="0008366C"/>
    <w:p w14:paraId="0F4332A5" w14:textId="77777777" w:rsidR="0008366C" w:rsidRDefault="0008366C" w:rsidP="0008366C"/>
    <w:p w14:paraId="6ED70FC7" w14:textId="77777777" w:rsidR="0008366C" w:rsidRDefault="0008366C" w:rsidP="0008366C"/>
    <w:p w14:paraId="509A43F9" w14:textId="77777777" w:rsidR="0008366C" w:rsidRDefault="0008366C" w:rsidP="0008366C"/>
    <w:p w14:paraId="183171A3" w14:textId="77777777" w:rsidR="0008366C" w:rsidRDefault="0008366C" w:rsidP="0008366C"/>
    <w:p w14:paraId="4B3AB319" w14:textId="77777777" w:rsidR="0008366C" w:rsidRDefault="0008366C" w:rsidP="0008366C"/>
    <w:p w14:paraId="5C04C6E5" w14:textId="77777777" w:rsidR="0008366C" w:rsidRDefault="0008366C" w:rsidP="0008366C"/>
    <w:p w14:paraId="7DF59D41" w14:textId="77777777" w:rsidR="0008366C" w:rsidRDefault="0008366C" w:rsidP="0008366C"/>
    <w:p w14:paraId="2D27952A" w14:textId="77777777" w:rsidR="0008366C" w:rsidRDefault="0008366C" w:rsidP="0008366C"/>
    <w:p w14:paraId="1DE33DEC" w14:textId="77777777" w:rsidR="0008366C" w:rsidRDefault="0008366C" w:rsidP="0008366C"/>
    <w:p w14:paraId="618FA138" w14:textId="77777777" w:rsidR="0008366C" w:rsidRDefault="0008366C" w:rsidP="0008366C"/>
    <w:p w14:paraId="5FFA39B2" w14:textId="77777777" w:rsidR="0008366C" w:rsidRDefault="0008366C" w:rsidP="0008366C"/>
    <w:p w14:paraId="774FD9FC" w14:textId="77777777" w:rsidR="0008366C" w:rsidRDefault="0008366C" w:rsidP="0008366C"/>
    <w:p w14:paraId="0E10E876" w14:textId="77777777" w:rsidR="0008366C" w:rsidRDefault="0008366C" w:rsidP="0008366C"/>
    <w:p w14:paraId="18CA4649" w14:textId="77777777" w:rsidR="0008366C" w:rsidRDefault="0008366C" w:rsidP="0008366C"/>
    <w:p w14:paraId="7EF26D58" w14:textId="77777777" w:rsidR="0008366C" w:rsidRDefault="0008366C" w:rsidP="0008366C"/>
    <w:p w14:paraId="4F599C62" w14:textId="77777777" w:rsidR="0008366C" w:rsidRDefault="0008366C" w:rsidP="0008366C"/>
    <w:p w14:paraId="679C77F3" w14:textId="77777777" w:rsidR="0008366C" w:rsidRDefault="0008366C" w:rsidP="0008366C"/>
    <w:p w14:paraId="746FC04C" w14:textId="77777777" w:rsidR="0008366C" w:rsidRDefault="0008366C" w:rsidP="0008366C"/>
    <w:p w14:paraId="3E20B558" w14:textId="77777777" w:rsidR="0008366C" w:rsidRDefault="0008366C" w:rsidP="0008366C"/>
    <w:p w14:paraId="497436CD" w14:textId="77777777" w:rsidR="0008366C" w:rsidRDefault="0008366C" w:rsidP="0008366C"/>
    <w:p w14:paraId="7C7AD791" w14:textId="77777777" w:rsidR="0008366C" w:rsidRDefault="0008366C" w:rsidP="0008366C"/>
    <w:p w14:paraId="0B7923B7" w14:textId="6694B850" w:rsidR="00A529BF" w:rsidRPr="0008366C" w:rsidRDefault="002222FB" w:rsidP="0008366C">
      <w:pPr>
        <w:pStyle w:val="Heading1"/>
      </w:pPr>
      <w:bookmarkStart w:id="0" w:name="_Toc169127152"/>
      <w:r w:rsidRPr="0008366C">
        <w:lastRenderedPageBreak/>
        <w:t>Uvod i teoretska postavka izabrane teme</w:t>
      </w:r>
      <w:bookmarkEnd w:id="0"/>
    </w:p>
    <w:p w14:paraId="113C3E13" w14:textId="6D077B7D" w:rsidR="00A87564" w:rsidRDefault="000422AF" w:rsidP="00BD5DD7">
      <w:pPr>
        <w:jc w:val="both"/>
        <w:rPr>
          <w:sz w:val="24"/>
          <w:szCs w:val="24"/>
        </w:rPr>
      </w:pPr>
      <w:r>
        <w:rPr>
          <w:sz w:val="24"/>
          <w:szCs w:val="24"/>
        </w:rPr>
        <w:t xml:space="preserve">E-commerce sistemi predstavljaju </w:t>
      </w:r>
      <w:r w:rsidR="00BD5DD7">
        <w:rPr>
          <w:sz w:val="24"/>
          <w:szCs w:val="24"/>
        </w:rPr>
        <w:t xml:space="preserve">glavni vid savremenog poslovanja jer omogućavaju kupovinu i prodaju proizvoda i usluga preko interneta. Ovakvi sistemi zahtevaju visok nivo dostupnosti, skalabilnosti i bezbednosti kako bi korisnicima obezbedili odgovarajuće iskustvo. U osnovi samog sistema nalaze se procesi poput registracije i autentifikacije korisnika, upravljanja samim proizvodima, kreiranje porudžbina i ažuriranja podataka u realnom vremenu. </w:t>
      </w:r>
    </w:p>
    <w:p w14:paraId="0CE8CB27" w14:textId="211629DD" w:rsidR="00BD5DD7" w:rsidRDefault="00BD5DD7" w:rsidP="00BD5DD7">
      <w:pPr>
        <w:jc w:val="both"/>
        <w:rPr>
          <w:sz w:val="24"/>
          <w:szCs w:val="24"/>
        </w:rPr>
      </w:pPr>
      <w:r>
        <w:rPr>
          <w:sz w:val="24"/>
          <w:szCs w:val="24"/>
        </w:rPr>
        <w:t>Tradicionalno su se ovi sistemi implementirali kao monolitne aplikacije. Monolitni pristup znači da ceo sistem (od samog korisničkog interfejsa do rada sa bazom) funkcioniše kao jedinstvena celina. Iako ovaj pristup može biti jednostavniji u početku razvoja vremenom postaje ograničavajući zbog problema sa skalabilnošću i održavanjem.</w:t>
      </w:r>
    </w:p>
    <w:p w14:paraId="39F8350A" w14:textId="6EE47E74" w:rsidR="00BD5DD7" w:rsidRDefault="00BD5DD7" w:rsidP="00BD5DD7">
      <w:pPr>
        <w:jc w:val="both"/>
        <w:rPr>
          <w:sz w:val="24"/>
          <w:szCs w:val="24"/>
        </w:rPr>
      </w:pPr>
      <w:r>
        <w:rPr>
          <w:sz w:val="24"/>
          <w:szCs w:val="24"/>
        </w:rPr>
        <w:t xml:space="preserve">Rešenje za ovaj problem predstavlja mikroservisna arhitektura. Mikroservisi predstavljaju način projektovanja aplikacija kroz niz manjih nezavisnih komponenti, odnosno servisa. Svaki od tih servisa ima jasno definisanu ulogu. Ovaj pristup projektovanja nam omogućava da se pojedini servisi razvijaju, testiraju i distribuiraju nezavisno od drugih i time obezbeđujemo otpornost i fleksibilnost sistema. Ako jedan servis prestane da radi ostatak aplikacije može slobodno da funkcioniše nezavisno od njega. </w:t>
      </w:r>
    </w:p>
    <w:p w14:paraId="0FF805E8" w14:textId="3B7B90F5" w:rsidR="00AF779A" w:rsidRDefault="00AF779A" w:rsidP="00A87564">
      <w:pPr>
        <w:rPr>
          <w:sz w:val="24"/>
          <w:szCs w:val="24"/>
        </w:rPr>
      </w:pPr>
    </w:p>
    <w:p w14:paraId="1A3CFF4B" w14:textId="77777777" w:rsidR="00DF5A4A" w:rsidRDefault="00DF5A4A" w:rsidP="00A87564">
      <w:pPr>
        <w:rPr>
          <w:sz w:val="24"/>
          <w:szCs w:val="24"/>
        </w:rPr>
      </w:pPr>
    </w:p>
    <w:p w14:paraId="66FA8B56" w14:textId="77777777" w:rsidR="00DF5A4A" w:rsidRDefault="00DF5A4A" w:rsidP="00A87564">
      <w:pPr>
        <w:rPr>
          <w:sz w:val="24"/>
          <w:szCs w:val="24"/>
        </w:rPr>
      </w:pPr>
    </w:p>
    <w:p w14:paraId="536B02A3" w14:textId="77777777" w:rsidR="00DF5A4A" w:rsidRDefault="00DF5A4A" w:rsidP="00A87564">
      <w:pPr>
        <w:rPr>
          <w:sz w:val="24"/>
          <w:szCs w:val="24"/>
        </w:rPr>
      </w:pPr>
    </w:p>
    <w:p w14:paraId="7F3A7564" w14:textId="77777777" w:rsidR="00DF5A4A" w:rsidRDefault="00DF5A4A" w:rsidP="00A87564">
      <w:pPr>
        <w:rPr>
          <w:sz w:val="24"/>
          <w:szCs w:val="24"/>
        </w:rPr>
      </w:pPr>
    </w:p>
    <w:p w14:paraId="7273ADBD" w14:textId="77777777" w:rsidR="00DF5A4A" w:rsidRDefault="00DF5A4A" w:rsidP="00A87564">
      <w:pPr>
        <w:rPr>
          <w:sz w:val="24"/>
          <w:szCs w:val="24"/>
        </w:rPr>
      </w:pPr>
    </w:p>
    <w:p w14:paraId="70A3C91B" w14:textId="77777777" w:rsidR="00DF5A4A" w:rsidRDefault="00DF5A4A" w:rsidP="00A87564">
      <w:pPr>
        <w:rPr>
          <w:sz w:val="24"/>
          <w:szCs w:val="24"/>
        </w:rPr>
      </w:pPr>
    </w:p>
    <w:p w14:paraId="4B970B51" w14:textId="77777777" w:rsidR="00DF5A4A" w:rsidRDefault="00DF5A4A" w:rsidP="00A87564">
      <w:pPr>
        <w:rPr>
          <w:sz w:val="24"/>
          <w:szCs w:val="24"/>
        </w:rPr>
      </w:pPr>
    </w:p>
    <w:p w14:paraId="39B4B6C8" w14:textId="77777777" w:rsidR="00DF5A4A" w:rsidRDefault="00DF5A4A" w:rsidP="00A87564">
      <w:pPr>
        <w:rPr>
          <w:sz w:val="24"/>
          <w:szCs w:val="24"/>
        </w:rPr>
      </w:pPr>
    </w:p>
    <w:p w14:paraId="57F2CB9E" w14:textId="77777777" w:rsidR="00DF5A4A" w:rsidRDefault="00DF5A4A" w:rsidP="00A87564">
      <w:pPr>
        <w:rPr>
          <w:sz w:val="24"/>
          <w:szCs w:val="24"/>
        </w:rPr>
      </w:pPr>
    </w:p>
    <w:p w14:paraId="28B9C33E" w14:textId="77777777" w:rsidR="00DF5A4A" w:rsidRDefault="00DF5A4A" w:rsidP="00A87564">
      <w:pPr>
        <w:rPr>
          <w:sz w:val="24"/>
          <w:szCs w:val="24"/>
        </w:rPr>
      </w:pPr>
    </w:p>
    <w:p w14:paraId="56D635E3" w14:textId="77777777" w:rsidR="00DF5A4A" w:rsidRDefault="00DF5A4A" w:rsidP="00A87564">
      <w:pPr>
        <w:rPr>
          <w:sz w:val="24"/>
          <w:szCs w:val="24"/>
        </w:rPr>
      </w:pPr>
    </w:p>
    <w:p w14:paraId="5143A3E6" w14:textId="77777777" w:rsidR="00DF5A4A" w:rsidRDefault="00DF5A4A" w:rsidP="00A87564">
      <w:pPr>
        <w:rPr>
          <w:sz w:val="24"/>
          <w:szCs w:val="24"/>
        </w:rPr>
      </w:pPr>
    </w:p>
    <w:p w14:paraId="5E98BBC6" w14:textId="77777777" w:rsidR="00DF5A4A" w:rsidRDefault="00DF5A4A" w:rsidP="00A87564">
      <w:pPr>
        <w:rPr>
          <w:sz w:val="24"/>
          <w:szCs w:val="24"/>
        </w:rPr>
      </w:pPr>
    </w:p>
    <w:p w14:paraId="55DBC0AB" w14:textId="77777777" w:rsidR="00DF5A4A" w:rsidRDefault="00DF5A4A" w:rsidP="00A87564">
      <w:pPr>
        <w:rPr>
          <w:sz w:val="24"/>
          <w:szCs w:val="24"/>
        </w:rPr>
      </w:pPr>
    </w:p>
    <w:p w14:paraId="174B42EF" w14:textId="77777777" w:rsidR="00DF5A4A" w:rsidRDefault="00DF5A4A" w:rsidP="00A87564">
      <w:pPr>
        <w:rPr>
          <w:sz w:val="24"/>
          <w:szCs w:val="24"/>
        </w:rPr>
      </w:pPr>
    </w:p>
    <w:p w14:paraId="35F3A3DB" w14:textId="39423433" w:rsidR="00BD5DD7" w:rsidRPr="00BD5DD7" w:rsidRDefault="00BD5DD7" w:rsidP="00A87564">
      <w:pPr>
        <w:rPr>
          <w:b/>
          <w:bCs/>
          <w:sz w:val="28"/>
          <w:szCs w:val="28"/>
        </w:rPr>
      </w:pPr>
      <w:r w:rsidRPr="00BD5DD7">
        <w:rPr>
          <w:b/>
          <w:bCs/>
          <w:sz w:val="28"/>
          <w:szCs w:val="28"/>
        </w:rPr>
        <w:lastRenderedPageBreak/>
        <w:t>Arhitektura distribuiranog sistema</w:t>
      </w:r>
    </w:p>
    <w:p w14:paraId="46058EBF" w14:textId="0A449AE5" w:rsidR="000422AF" w:rsidRDefault="00BD5DD7" w:rsidP="00875B73">
      <w:pPr>
        <w:jc w:val="both"/>
        <w:rPr>
          <w:sz w:val="24"/>
          <w:szCs w:val="24"/>
        </w:rPr>
      </w:pPr>
      <w:r>
        <w:rPr>
          <w:sz w:val="24"/>
          <w:szCs w:val="24"/>
        </w:rPr>
        <w:t>Arhitektura e-commerce aplikacije zasnovane na mikroservisima razvijene u okviru ovog projekta obuhvata sledeće komponente:</w:t>
      </w:r>
    </w:p>
    <w:p w14:paraId="13F6F20D" w14:textId="10F4F468" w:rsidR="00BD5DD7" w:rsidRDefault="00F23880" w:rsidP="00875B73">
      <w:pPr>
        <w:pStyle w:val="ListParagraph"/>
        <w:numPr>
          <w:ilvl w:val="0"/>
          <w:numId w:val="9"/>
        </w:numPr>
        <w:jc w:val="both"/>
        <w:rPr>
          <w:sz w:val="24"/>
          <w:szCs w:val="24"/>
        </w:rPr>
      </w:pPr>
      <w:r>
        <w:rPr>
          <w:b/>
          <w:bCs/>
          <w:sz w:val="24"/>
          <w:szCs w:val="24"/>
        </w:rPr>
        <w:t>API Gateway (Flask):</w:t>
      </w:r>
      <w:r>
        <w:rPr>
          <w:sz w:val="24"/>
          <w:szCs w:val="24"/>
        </w:rPr>
        <w:t xml:space="preserve"> Gateway služi kao ulazna tačka u sistem i obavlja ulogu posrednika između frontenda i ostalih servisa. On upravlja autentifikacijom i autorizacijom korisnika, prosleđuje zahteve ka potrebnim servisima i osigurava logovanje i kontrolu pristupa. </w:t>
      </w:r>
    </w:p>
    <w:p w14:paraId="5E934D27" w14:textId="06551F89" w:rsidR="00F23880" w:rsidRDefault="00F23880" w:rsidP="00875B73">
      <w:pPr>
        <w:pStyle w:val="ListParagraph"/>
        <w:numPr>
          <w:ilvl w:val="0"/>
          <w:numId w:val="9"/>
        </w:numPr>
        <w:jc w:val="both"/>
        <w:rPr>
          <w:sz w:val="24"/>
          <w:szCs w:val="24"/>
        </w:rPr>
      </w:pPr>
      <w:r>
        <w:rPr>
          <w:b/>
          <w:bCs/>
          <w:sz w:val="24"/>
          <w:szCs w:val="24"/>
        </w:rPr>
        <w:t>User Service (Flask + SQLite):</w:t>
      </w:r>
      <w:r>
        <w:rPr>
          <w:sz w:val="24"/>
          <w:szCs w:val="24"/>
        </w:rPr>
        <w:t xml:space="preserve"> Ovaj servis je zadužen za registraciju i login korisnika. Svaki korisnik se registruje pomoću imena, emaila i lozinke, dok admin ima unapred definisan nalog i može samo da se uloguje na sistem. Servis koristi SQLite bazu podataka za trajno čuvanje korisničkih informacija.</w:t>
      </w:r>
    </w:p>
    <w:p w14:paraId="56CE269E" w14:textId="5F786F2C" w:rsidR="00F23880" w:rsidRDefault="00F23880" w:rsidP="00875B73">
      <w:pPr>
        <w:pStyle w:val="ListParagraph"/>
        <w:numPr>
          <w:ilvl w:val="0"/>
          <w:numId w:val="9"/>
        </w:numPr>
        <w:jc w:val="both"/>
        <w:rPr>
          <w:sz w:val="24"/>
          <w:szCs w:val="24"/>
        </w:rPr>
      </w:pPr>
      <w:r>
        <w:rPr>
          <w:b/>
          <w:bCs/>
          <w:sz w:val="24"/>
          <w:szCs w:val="24"/>
        </w:rPr>
        <w:t>Product Service (Flask + SQLite):</w:t>
      </w:r>
      <w:r>
        <w:rPr>
          <w:sz w:val="24"/>
          <w:szCs w:val="24"/>
        </w:rPr>
        <w:t xml:space="preserve"> Ovaj servis je zadužen za upravljanje proizvodima i obezbeđuje sve neophodne CRUD funkcionalnosti (kreiranje, čitanje, ažuriranje i brisanje). Administrator može dodavati nove proizvode, menjati postojeće i upravljati stanjem zaliha.</w:t>
      </w:r>
    </w:p>
    <w:p w14:paraId="0664AEBB" w14:textId="42C92356" w:rsidR="00F23880" w:rsidRDefault="00F23880" w:rsidP="00875B73">
      <w:pPr>
        <w:pStyle w:val="ListParagraph"/>
        <w:numPr>
          <w:ilvl w:val="0"/>
          <w:numId w:val="9"/>
        </w:numPr>
        <w:jc w:val="both"/>
        <w:rPr>
          <w:sz w:val="24"/>
          <w:szCs w:val="24"/>
        </w:rPr>
      </w:pPr>
      <w:r>
        <w:rPr>
          <w:b/>
          <w:bCs/>
          <w:sz w:val="24"/>
          <w:szCs w:val="24"/>
        </w:rPr>
        <w:t>Order Service (Flask + SQLite + Redis):</w:t>
      </w:r>
      <w:r>
        <w:rPr>
          <w:sz w:val="24"/>
          <w:szCs w:val="24"/>
        </w:rPr>
        <w:t xml:space="preserve"> Ovaj servis omogućava korisnicima kreiranje porudžbina. Pre svake porudžbine proverava se stanje zaliha proizvoda i ukoliko su svi uslovi ispunjeni smanjuju se zalihe. Ovaj servis takođe komunicira sa Redis brokerom i šalje događaje o kreiranim porudžbinama čime se obezbeđuje mogućnost da se u budućnosti </w:t>
      </w:r>
      <w:r w:rsidR="007A47AC">
        <w:rPr>
          <w:sz w:val="24"/>
          <w:szCs w:val="24"/>
        </w:rPr>
        <w:t>sistem proširi, recimo slanje notifikacija.</w:t>
      </w:r>
    </w:p>
    <w:p w14:paraId="51CDB4B4" w14:textId="336DB8F0" w:rsidR="007A47AC" w:rsidRDefault="007A47AC" w:rsidP="00875B73">
      <w:pPr>
        <w:pStyle w:val="ListParagraph"/>
        <w:numPr>
          <w:ilvl w:val="0"/>
          <w:numId w:val="9"/>
        </w:numPr>
        <w:jc w:val="both"/>
        <w:rPr>
          <w:sz w:val="24"/>
          <w:szCs w:val="24"/>
        </w:rPr>
      </w:pPr>
      <w:r>
        <w:rPr>
          <w:b/>
          <w:bCs/>
          <w:sz w:val="24"/>
          <w:szCs w:val="24"/>
        </w:rPr>
        <w:t>Frontend aplikacija (React):</w:t>
      </w:r>
      <w:r>
        <w:rPr>
          <w:sz w:val="24"/>
          <w:szCs w:val="24"/>
        </w:rPr>
        <w:t xml:space="preserve"> Klijentska aplikacija je razvijena u React-u. Korisnicima je omogućeno da se registruju, prijave pregledaju listu proizvoda i kreiraju porudžbine. Sa druge strane administrator ima poseban interfejs preko kog može da upravlja proizvodima i porudžbinama korisnika. Može da kreira nove proizvode, može da menja zalihe o postojećim proizvodima, da ih briše ako želi, i ima pregled svih porudžbina koje su korisnici napravili koje takođe može da briše.</w:t>
      </w:r>
    </w:p>
    <w:p w14:paraId="2693E686" w14:textId="080FE605" w:rsidR="00706D49" w:rsidRPr="00706D49" w:rsidRDefault="00706D49" w:rsidP="00875B73">
      <w:pPr>
        <w:jc w:val="both"/>
        <w:rPr>
          <w:sz w:val="24"/>
          <w:szCs w:val="24"/>
        </w:rPr>
      </w:pPr>
      <w:r>
        <w:rPr>
          <w:sz w:val="24"/>
          <w:szCs w:val="24"/>
        </w:rPr>
        <w:t xml:space="preserve">Ovakav pristup obezbeđuje da sistem može da funkcioniše i pri većem broju korisnika, da ostane stabilan i pouzdan čak i u slučaju kvara jednog od servisa. Tehnologije koje sam koristio u razvoju ovog projekta su: Flask, React, Redis i Docker. Odabrao sam ovaj set tehnologija zato što obezveđuju visok nivo fleksibilnosti i jednostavnu povezanost, dok SQLite baze podataka omogućavaju pregledno i trajno čuvanje podataka u okviru Docker kontejnera. </w:t>
      </w:r>
    </w:p>
    <w:p w14:paraId="286E68D0" w14:textId="77777777" w:rsidR="000422AF" w:rsidRDefault="000422AF" w:rsidP="00A87564">
      <w:pPr>
        <w:rPr>
          <w:sz w:val="24"/>
          <w:szCs w:val="24"/>
        </w:rPr>
      </w:pPr>
    </w:p>
    <w:p w14:paraId="57FA2C02" w14:textId="77777777" w:rsidR="000422AF" w:rsidRDefault="000422AF" w:rsidP="00A87564">
      <w:pPr>
        <w:rPr>
          <w:sz w:val="24"/>
          <w:szCs w:val="24"/>
        </w:rPr>
      </w:pPr>
    </w:p>
    <w:p w14:paraId="49B2C615" w14:textId="77777777" w:rsidR="00875B73" w:rsidRDefault="00875B73" w:rsidP="00A87564">
      <w:pPr>
        <w:rPr>
          <w:sz w:val="24"/>
          <w:szCs w:val="24"/>
        </w:rPr>
      </w:pPr>
    </w:p>
    <w:p w14:paraId="63E95F8A" w14:textId="77777777" w:rsidR="00875B73" w:rsidRDefault="00875B73" w:rsidP="00A87564">
      <w:pPr>
        <w:rPr>
          <w:sz w:val="24"/>
          <w:szCs w:val="24"/>
        </w:rPr>
      </w:pPr>
    </w:p>
    <w:p w14:paraId="1118E97E" w14:textId="77777777" w:rsidR="00875B73" w:rsidRDefault="00875B73" w:rsidP="00A87564">
      <w:pPr>
        <w:rPr>
          <w:sz w:val="24"/>
          <w:szCs w:val="24"/>
        </w:rPr>
      </w:pPr>
    </w:p>
    <w:p w14:paraId="13A312CB" w14:textId="77777777" w:rsidR="00875B73" w:rsidRDefault="00875B73" w:rsidP="00A87564">
      <w:pPr>
        <w:rPr>
          <w:sz w:val="24"/>
          <w:szCs w:val="24"/>
        </w:rPr>
      </w:pPr>
    </w:p>
    <w:p w14:paraId="65FAFD9B" w14:textId="77777777" w:rsidR="00AF779A" w:rsidRDefault="00AF779A" w:rsidP="00A87564">
      <w:pPr>
        <w:rPr>
          <w:sz w:val="24"/>
          <w:szCs w:val="24"/>
        </w:rPr>
      </w:pPr>
    </w:p>
    <w:p w14:paraId="5BA748A7" w14:textId="7214AA6B" w:rsidR="00875B73" w:rsidRPr="00875B73" w:rsidRDefault="00AF779A" w:rsidP="00875B73">
      <w:pPr>
        <w:pStyle w:val="Heading1"/>
      </w:pPr>
      <w:bookmarkStart w:id="1" w:name="_Toc169127153"/>
      <w:r w:rsidRPr="00AF779A">
        <w:lastRenderedPageBreak/>
        <w:t>Primer/studija slučaja primene izabrane teme</w:t>
      </w:r>
      <w:bookmarkEnd w:id="1"/>
    </w:p>
    <w:p w14:paraId="59DD23A6" w14:textId="2C6FE4BF" w:rsidR="009F63FE" w:rsidRPr="00875B73" w:rsidRDefault="009F63FE" w:rsidP="009F63FE">
      <w:pPr>
        <w:rPr>
          <w:b/>
          <w:bCs/>
          <w:sz w:val="28"/>
          <w:szCs w:val="28"/>
        </w:rPr>
      </w:pPr>
      <w:r w:rsidRPr="00875B73">
        <w:rPr>
          <w:b/>
          <w:bCs/>
          <w:sz w:val="28"/>
          <w:szCs w:val="28"/>
        </w:rPr>
        <w:t>Kratak opis razvijenog sistema</w:t>
      </w:r>
    </w:p>
    <w:p w14:paraId="09F8E4D8" w14:textId="21F912FC" w:rsidR="00875B73" w:rsidRDefault="00875B73" w:rsidP="001E095B">
      <w:pPr>
        <w:jc w:val="both"/>
        <w:rPr>
          <w:sz w:val="24"/>
          <w:szCs w:val="24"/>
        </w:rPr>
      </w:pPr>
      <w:r>
        <w:rPr>
          <w:sz w:val="24"/>
          <w:szCs w:val="24"/>
        </w:rPr>
        <w:t>Razvijeni sistem je web aplikacija za elektronsku trgovinu koja korisnicima pruža mogućnost da naprave nalog</w:t>
      </w:r>
      <w:r w:rsidR="007B4D17">
        <w:rPr>
          <w:sz w:val="24"/>
          <w:szCs w:val="24"/>
        </w:rPr>
        <w:t xml:space="preserve">, uloguju se, pregledaju postojeće proizvode i kreiraju svoju porudžbinu, dok administrator ima ulogu da upravlja ponudom proizvoda i prati aktivnosti korisnika. Ceo sistem je zamišljen tako da simulira osnovne funkcionalnosti pravih e-commerce platformi ali na jednostavniji način, pojednostavljen je i pregledan i sve to uz korišćenje mikroservisne arhitekture. </w:t>
      </w:r>
    </w:p>
    <w:p w14:paraId="783385D9" w14:textId="29E864CA" w:rsidR="007B4D17" w:rsidRDefault="007B4D17" w:rsidP="001E095B">
      <w:pPr>
        <w:jc w:val="both"/>
        <w:rPr>
          <w:sz w:val="24"/>
          <w:szCs w:val="24"/>
        </w:rPr>
      </w:pPr>
      <w:r>
        <w:rPr>
          <w:sz w:val="24"/>
          <w:szCs w:val="24"/>
        </w:rPr>
        <w:t>Iz ugla običnog korisnika rad sa aplikacijom izgleda jako intuitivno. Korisnik prvo kreira svoj nalog ukoliko ga nema a zatim je potrebno da se uloguje na sistem. Nakon toga može da pregleda listu proizvoda koje je administrator prethodno dodao, da vidi njihove cene i količine na stanju. Ako mu se neki proizvod dopada može da ga izabere i da kreira porudžbinu. Sistem odmah proverava da li proizvoda ima dovoljno na stanju i ako je uslov ispunjen porudžbina se čuva a stanje proizvoda se automatski smanjuje. Korisnik može i da pregleda listu svojih ranijih porudžbina i time dobija osećaj personalizovanog iskustva.</w:t>
      </w:r>
    </w:p>
    <w:p w14:paraId="7151752B" w14:textId="4544F6AE" w:rsidR="007B4D17" w:rsidRDefault="007B4D17" w:rsidP="001E095B">
      <w:pPr>
        <w:jc w:val="both"/>
        <w:rPr>
          <w:sz w:val="24"/>
          <w:szCs w:val="24"/>
        </w:rPr>
      </w:pPr>
      <w:r>
        <w:rPr>
          <w:sz w:val="24"/>
          <w:szCs w:val="24"/>
        </w:rPr>
        <w:t>Iz ugla administratora rad sa aplikacijom izgleda takođe vrlo jednostavno i intuitivno. Pre svega neophodno je da se administrator uloguje. Zatim mu sistem nudi kontrolni panel u kome je moguće dodavati nove proizvode, ažurirati postojeće ili ih brisati po potrebi. Pored toga administrator ima uvid u porudžbine svih korisnika i može ih po potrebi brisati, što pokazuje mogućnost centralizovanog upravljanja. Na ovaj način administrator praktično simulira ulogu prodavca koji upravlja sopstvenom online prodavnicom.</w:t>
      </w:r>
    </w:p>
    <w:p w14:paraId="16D91B40" w14:textId="07C1FAA1" w:rsidR="007B4D17" w:rsidRDefault="007B4D17" w:rsidP="001E095B">
      <w:pPr>
        <w:jc w:val="both"/>
        <w:rPr>
          <w:sz w:val="24"/>
          <w:szCs w:val="24"/>
        </w:rPr>
      </w:pPr>
      <w:r>
        <w:rPr>
          <w:sz w:val="24"/>
          <w:szCs w:val="24"/>
        </w:rPr>
        <w:t>Ono što čini ovaj sistem interesantnim je to na koji način sve funkcioniše u pozadini. Kada se napravi nova porudžbina, backend servis automatski komunicira sa bazom podataka i ažurira stanje proizvoda. Paralelno sa tim događaj o porudžbini objavljuje se preko Redis brokera što nam omogućava da u budućnosti jednostavno dodajemo nove funkcionalnosti (slanje notifikacija, integracija sa nekim platnim sistemom...). Zahvaljujući mikroservisnom pristupu svaki deo sistema ima svoju jasnu ulogu i radi potpuno nezavisno ali svi zajedno čine jednu celinu</w:t>
      </w:r>
      <w:r w:rsidR="001E095B">
        <w:rPr>
          <w:sz w:val="24"/>
          <w:szCs w:val="24"/>
        </w:rPr>
        <w:t>.</w:t>
      </w:r>
    </w:p>
    <w:p w14:paraId="6BEA1E07" w14:textId="77777777" w:rsidR="00875B73" w:rsidRDefault="00875B73" w:rsidP="009F63FE">
      <w:pPr>
        <w:rPr>
          <w:sz w:val="24"/>
          <w:szCs w:val="24"/>
        </w:rPr>
      </w:pPr>
    </w:p>
    <w:p w14:paraId="7582AF11" w14:textId="77777777" w:rsidR="00875B73" w:rsidRDefault="00875B73" w:rsidP="009F63FE">
      <w:pPr>
        <w:rPr>
          <w:sz w:val="24"/>
          <w:szCs w:val="24"/>
        </w:rPr>
      </w:pPr>
    </w:p>
    <w:p w14:paraId="4450490C" w14:textId="77777777" w:rsidR="001E095B" w:rsidRDefault="001E095B" w:rsidP="009F63FE">
      <w:pPr>
        <w:rPr>
          <w:sz w:val="24"/>
          <w:szCs w:val="24"/>
        </w:rPr>
      </w:pPr>
    </w:p>
    <w:p w14:paraId="79B18F73" w14:textId="77777777" w:rsidR="001E095B" w:rsidRDefault="001E095B" w:rsidP="009F63FE">
      <w:pPr>
        <w:rPr>
          <w:sz w:val="24"/>
          <w:szCs w:val="24"/>
        </w:rPr>
      </w:pPr>
    </w:p>
    <w:p w14:paraId="44BE5296" w14:textId="77777777" w:rsidR="001E095B" w:rsidRDefault="001E095B" w:rsidP="009F63FE">
      <w:pPr>
        <w:rPr>
          <w:sz w:val="24"/>
          <w:szCs w:val="24"/>
        </w:rPr>
      </w:pPr>
    </w:p>
    <w:p w14:paraId="5D402CFE" w14:textId="77777777" w:rsidR="001E095B" w:rsidRDefault="001E095B" w:rsidP="009F63FE">
      <w:pPr>
        <w:rPr>
          <w:sz w:val="24"/>
          <w:szCs w:val="24"/>
        </w:rPr>
      </w:pPr>
    </w:p>
    <w:p w14:paraId="78D704EF" w14:textId="77777777" w:rsidR="001E095B" w:rsidRDefault="001E095B" w:rsidP="009F63FE">
      <w:pPr>
        <w:rPr>
          <w:sz w:val="24"/>
          <w:szCs w:val="24"/>
        </w:rPr>
      </w:pPr>
    </w:p>
    <w:p w14:paraId="36B7A31B" w14:textId="77777777" w:rsidR="001C541C" w:rsidRDefault="001C541C" w:rsidP="00030329">
      <w:pPr>
        <w:rPr>
          <w:b/>
          <w:bCs/>
          <w:sz w:val="28"/>
          <w:szCs w:val="28"/>
        </w:rPr>
      </w:pPr>
    </w:p>
    <w:p w14:paraId="236F5F78" w14:textId="6375BBEF" w:rsidR="00030329" w:rsidRPr="001C541C" w:rsidRDefault="00030329" w:rsidP="00030329">
      <w:pPr>
        <w:rPr>
          <w:b/>
          <w:bCs/>
          <w:sz w:val="28"/>
          <w:szCs w:val="28"/>
        </w:rPr>
      </w:pPr>
      <w:r w:rsidRPr="001C541C">
        <w:rPr>
          <w:b/>
          <w:bCs/>
          <w:sz w:val="28"/>
          <w:szCs w:val="28"/>
        </w:rPr>
        <w:lastRenderedPageBreak/>
        <w:t>Funkcionalnosti sistema uključuju:</w:t>
      </w:r>
    </w:p>
    <w:p w14:paraId="5AB32047" w14:textId="7AFD5368" w:rsidR="009C0AE3" w:rsidRPr="001C541C" w:rsidRDefault="001C541C" w:rsidP="003A412D">
      <w:pPr>
        <w:pStyle w:val="ListParagraph"/>
        <w:numPr>
          <w:ilvl w:val="0"/>
          <w:numId w:val="7"/>
        </w:numPr>
        <w:jc w:val="both"/>
        <w:rPr>
          <w:sz w:val="28"/>
          <w:szCs w:val="28"/>
        </w:rPr>
      </w:pPr>
      <w:r>
        <w:rPr>
          <w:sz w:val="24"/>
          <w:szCs w:val="24"/>
        </w:rPr>
        <w:t>Registraciju i autentifikaciju korisnika</w:t>
      </w:r>
    </w:p>
    <w:p w14:paraId="3F06A546" w14:textId="17910D37" w:rsidR="001C541C" w:rsidRDefault="001C541C" w:rsidP="003A412D">
      <w:pPr>
        <w:pStyle w:val="ListParagraph"/>
        <w:numPr>
          <w:ilvl w:val="1"/>
          <w:numId w:val="7"/>
        </w:numPr>
        <w:jc w:val="both"/>
        <w:rPr>
          <w:sz w:val="24"/>
          <w:szCs w:val="24"/>
        </w:rPr>
      </w:pPr>
      <w:r w:rsidRPr="001C541C">
        <w:rPr>
          <w:sz w:val="24"/>
          <w:szCs w:val="24"/>
        </w:rPr>
        <w:t xml:space="preserve">Sistem </w:t>
      </w:r>
      <w:r>
        <w:rPr>
          <w:sz w:val="24"/>
          <w:szCs w:val="24"/>
        </w:rPr>
        <w:t>omogućava kreiranje novih korisničkih naloga sa osnovnim podacima (ime, email, lozinka)</w:t>
      </w:r>
    </w:p>
    <w:p w14:paraId="56E548B8" w14:textId="7AA99A01" w:rsidR="001C541C" w:rsidRPr="001C541C" w:rsidRDefault="001C541C" w:rsidP="003A412D">
      <w:pPr>
        <w:pStyle w:val="ListParagraph"/>
        <w:numPr>
          <w:ilvl w:val="1"/>
          <w:numId w:val="7"/>
        </w:numPr>
        <w:jc w:val="both"/>
        <w:rPr>
          <w:sz w:val="24"/>
          <w:szCs w:val="24"/>
        </w:rPr>
      </w:pPr>
      <w:r>
        <w:rPr>
          <w:sz w:val="24"/>
          <w:szCs w:val="24"/>
        </w:rPr>
        <w:t>Nakon registracije korisnici se mogu prijaviti na sistem i dobiti svoj token za pristup, dok je administratorski nalog unapred definisan i služi za upravljanje celim sistemom</w:t>
      </w:r>
    </w:p>
    <w:p w14:paraId="16ECD394" w14:textId="0AA49631" w:rsidR="001C541C" w:rsidRPr="002841B3" w:rsidRDefault="001C541C" w:rsidP="003A412D">
      <w:pPr>
        <w:pStyle w:val="ListParagraph"/>
        <w:numPr>
          <w:ilvl w:val="0"/>
          <w:numId w:val="7"/>
        </w:numPr>
        <w:jc w:val="both"/>
        <w:rPr>
          <w:sz w:val="28"/>
          <w:szCs w:val="28"/>
        </w:rPr>
      </w:pPr>
      <w:r>
        <w:rPr>
          <w:sz w:val="24"/>
          <w:szCs w:val="24"/>
        </w:rPr>
        <w:t>Upravljanje proizvodima putem administratorskog panela</w:t>
      </w:r>
    </w:p>
    <w:p w14:paraId="33418EC3" w14:textId="661699BF" w:rsidR="002841B3" w:rsidRPr="002841B3" w:rsidRDefault="002841B3" w:rsidP="003A412D">
      <w:pPr>
        <w:pStyle w:val="ListParagraph"/>
        <w:numPr>
          <w:ilvl w:val="1"/>
          <w:numId w:val="7"/>
        </w:numPr>
        <w:jc w:val="both"/>
        <w:rPr>
          <w:sz w:val="28"/>
          <w:szCs w:val="28"/>
        </w:rPr>
      </w:pPr>
      <w:r>
        <w:rPr>
          <w:sz w:val="24"/>
          <w:szCs w:val="24"/>
        </w:rPr>
        <w:t>Administrator ima mogućnost da dodaje nove proizvode, menja postojeće podatke (naziv, cenu, valutu i stanje zaliha) kao i da briše proizvode iz sistema</w:t>
      </w:r>
    </w:p>
    <w:p w14:paraId="203408B5" w14:textId="6FDFF28F" w:rsidR="002841B3" w:rsidRPr="001C541C" w:rsidRDefault="002841B3" w:rsidP="003A412D">
      <w:pPr>
        <w:pStyle w:val="ListParagraph"/>
        <w:numPr>
          <w:ilvl w:val="1"/>
          <w:numId w:val="7"/>
        </w:numPr>
        <w:jc w:val="both"/>
        <w:rPr>
          <w:sz w:val="28"/>
          <w:szCs w:val="28"/>
        </w:rPr>
      </w:pPr>
      <w:r>
        <w:rPr>
          <w:sz w:val="24"/>
          <w:szCs w:val="24"/>
        </w:rPr>
        <w:t>Svi proizvodi se trajno čuvaju u bazi podatala i dostupni su korisnicima odmah nakon kreiranja</w:t>
      </w:r>
    </w:p>
    <w:p w14:paraId="32D99BE3" w14:textId="7C5A26CB" w:rsidR="001C541C" w:rsidRPr="002841B3" w:rsidRDefault="001C541C" w:rsidP="003A412D">
      <w:pPr>
        <w:pStyle w:val="ListParagraph"/>
        <w:numPr>
          <w:ilvl w:val="0"/>
          <w:numId w:val="7"/>
        </w:numPr>
        <w:jc w:val="both"/>
        <w:rPr>
          <w:sz w:val="28"/>
          <w:szCs w:val="28"/>
        </w:rPr>
      </w:pPr>
      <w:r>
        <w:rPr>
          <w:sz w:val="24"/>
          <w:szCs w:val="24"/>
        </w:rPr>
        <w:t>Pregled i naručivanje proizvoda od strane korisnika</w:t>
      </w:r>
    </w:p>
    <w:p w14:paraId="4A0C2882" w14:textId="07D82912" w:rsidR="002841B3" w:rsidRPr="002841B3" w:rsidRDefault="002841B3" w:rsidP="003A412D">
      <w:pPr>
        <w:pStyle w:val="ListParagraph"/>
        <w:numPr>
          <w:ilvl w:val="1"/>
          <w:numId w:val="7"/>
        </w:numPr>
        <w:jc w:val="both"/>
        <w:rPr>
          <w:sz w:val="28"/>
          <w:szCs w:val="28"/>
        </w:rPr>
      </w:pPr>
      <w:r>
        <w:rPr>
          <w:sz w:val="24"/>
          <w:szCs w:val="24"/>
        </w:rPr>
        <w:t>Korisnici koji su prijavljeni na sistem mogu da vide listu svih dostupnih proizvoda sa trenutnim stanjem zaliha</w:t>
      </w:r>
    </w:p>
    <w:p w14:paraId="0CC14168" w14:textId="73301F6B" w:rsidR="002841B3" w:rsidRPr="001C541C" w:rsidRDefault="002841B3" w:rsidP="003A412D">
      <w:pPr>
        <w:pStyle w:val="ListParagraph"/>
        <w:numPr>
          <w:ilvl w:val="1"/>
          <w:numId w:val="7"/>
        </w:numPr>
        <w:jc w:val="both"/>
        <w:rPr>
          <w:sz w:val="28"/>
          <w:szCs w:val="28"/>
        </w:rPr>
      </w:pPr>
      <w:r>
        <w:rPr>
          <w:sz w:val="24"/>
          <w:szCs w:val="24"/>
        </w:rPr>
        <w:t>Kada žele da naorave porudžbinu biraju proizvod i količinu. Sistem proverava da li postoji dovoljno proizvoda na stanju, kreira porudžbinu i automatski ažurira preostale zalihe proizvoda</w:t>
      </w:r>
    </w:p>
    <w:p w14:paraId="7333D91D" w14:textId="0AEC75AB" w:rsidR="001C541C" w:rsidRPr="002841B3" w:rsidRDefault="001C541C" w:rsidP="003A412D">
      <w:pPr>
        <w:pStyle w:val="ListParagraph"/>
        <w:numPr>
          <w:ilvl w:val="0"/>
          <w:numId w:val="7"/>
        </w:numPr>
        <w:jc w:val="both"/>
        <w:rPr>
          <w:sz w:val="28"/>
          <w:szCs w:val="28"/>
        </w:rPr>
      </w:pPr>
      <w:r>
        <w:rPr>
          <w:sz w:val="24"/>
          <w:szCs w:val="24"/>
        </w:rPr>
        <w:t>Praćenje porudžbina</w:t>
      </w:r>
    </w:p>
    <w:p w14:paraId="5A784DA9" w14:textId="51FCC2A9" w:rsidR="002841B3" w:rsidRPr="002841B3" w:rsidRDefault="002841B3" w:rsidP="003A412D">
      <w:pPr>
        <w:pStyle w:val="ListParagraph"/>
        <w:numPr>
          <w:ilvl w:val="1"/>
          <w:numId w:val="7"/>
        </w:numPr>
        <w:jc w:val="both"/>
        <w:rPr>
          <w:sz w:val="28"/>
          <w:szCs w:val="28"/>
        </w:rPr>
      </w:pPr>
      <w:r>
        <w:rPr>
          <w:sz w:val="24"/>
          <w:szCs w:val="24"/>
        </w:rPr>
        <w:t>Svaki korisnik ima uvid u listu svojih ranije kreiranih porudžbina sa osnovim informacijama o proizvodima, kolilini i statusu porudžbine</w:t>
      </w:r>
    </w:p>
    <w:p w14:paraId="5B16FD0E" w14:textId="167C1ABC" w:rsidR="002841B3" w:rsidRPr="001C541C" w:rsidRDefault="002841B3" w:rsidP="003A412D">
      <w:pPr>
        <w:pStyle w:val="ListParagraph"/>
        <w:numPr>
          <w:ilvl w:val="1"/>
          <w:numId w:val="7"/>
        </w:numPr>
        <w:jc w:val="both"/>
        <w:rPr>
          <w:sz w:val="28"/>
          <w:szCs w:val="28"/>
        </w:rPr>
      </w:pPr>
      <w:r>
        <w:rPr>
          <w:sz w:val="24"/>
          <w:szCs w:val="24"/>
        </w:rPr>
        <w:t>Administrator može da pregleda porudžbine svih korisnika i po potrebi ih briše čime simulira proces centralitovanog upravljanja e-commerce platformom</w:t>
      </w:r>
    </w:p>
    <w:p w14:paraId="18C9CA80" w14:textId="36EBFAA0" w:rsidR="001C541C" w:rsidRPr="002841B3" w:rsidRDefault="001C541C" w:rsidP="003A412D">
      <w:pPr>
        <w:pStyle w:val="ListParagraph"/>
        <w:numPr>
          <w:ilvl w:val="0"/>
          <w:numId w:val="7"/>
        </w:numPr>
        <w:jc w:val="both"/>
        <w:rPr>
          <w:sz w:val="28"/>
          <w:szCs w:val="28"/>
        </w:rPr>
      </w:pPr>
      <w:r>
        <w:rPr>
          <w:sz w:val="24"/>
          <w:szCs w:val="24"/>
        </w:rPr>
        <w:t>Centralizovana komunikacija putem API Gatewaya</w:t>
      </w:r>
    </w:p>
    <w:p w14:paraId="368F0CCD" w14:textId="6A7DF505" w:rsidR="002841B3" w:rsidRPr="002841B3" w:rsidRDefault="002841B3" w:rsidP="003A412D">
      <w:pPr>
        <w:pStyle w:val="ListParagraph"/>
        <w:numPr>
          <w:ilvl w:val="1"/>
          <w:numId w:val="7"/>
        </w:numPr>
        <w:jc w:val="both"/>
        <w:rPr>
          <w:sz w:val="28"/>
          <w:szCs w:val="28"/>
        </w:rPr>
      </w:pPr>
      <w:r>
        <w:rPr>
          <w:sz w:val="24"/>
          <w:szCs w:val="24"/>
        </w:rPr>
        <w:t>Ceo saobraćaj između forntend aplikacije i backend servisa prolazi kroz AOI Gateway</w:t>
      </w:r>
    </w:p>
    <w:p w14:paraId="5CC90BB7" w14:textId="2503BD0E" w:rsidR="002841B3" w:rsidRPr="001C541C" w:rsidRDefault="002841B3" w:rsidP="003A412D">
      <w:pPr>
        <w:pStyle w:val="ListParagraph"/>
        <w:numPr>
          <w:ilvl w:val="1"/>
          <w:numId w:val="7"/>
        </w:numPr>
        <w:jc w:val="both"/>
        <w:rPr>
          <w:sz w:val="28"/>
          <w:szCs w:val="28"/>
        </w:rPr>
      </w:pPr>
      <w:r>
        <w:rPr>
          <w:sz w:val="24"/>
          <w:szCs w:val="24"/>
        </w:rPr>
        <w:t>Gateway je zadužen za prosleđivanje zahteva odgovarajućem servisu, kontrolu autentifikacije i centralizovano logovanje aktivnosti</w:t>
      </w:r>
    </w:p>
    <w:p w14:paraId="49BE1D6C" w14:textId="188AA636" w:rsidR="001C541C" w:rsidRPr="002841B3" w:rsidRDefault="001C541C" w:rsidP="003A412D">
      <w:pPr>
        <w:pStyle w:val="ListParagraph"/>
        <w:numPr>
          <w:ilvl w:val="0"/>
          <w:numId w:val="7"/>
        </w:numPr>
        <w:jc w:val="both"/>
        <w:rPr>
          <w:sz w:val="28"/>
          <w:szCs w:val="28"/>
        </w:rPr>
      </w:pPr>
      <w:r>
        <w:rPr>
          <w:sz w:val="24"/>
          <w:szCs w:val="24"/>
        </w:rPr>
        <w:t>Skladištenje podataka i događaja</w:t>
      </w:r>
    </w:p>
    <w:p w14:paraId="7B0E7B45" w14:textId="5EDB35A0" w:rsidR="002841B3" w:rsidRPr="002841B3" w:rsidRDefault="002841B3" w:rsidP="003A412D">
      <w:pPr>
        <w:pStyle w:val="ListParagraph"/>
        <w:numPr>
          <w:ilvl w:val="1"/>
          <w:numId w:val="7"/>
        </w:numPr>
        <w:jc w:val="both"/>
        <w:rPr>
          <w:sz w:val="28"/>
          <w:szCs w:val="28"/>
        </w:rPr>
      </w:pPr>
      <w:r>
        <w:rPr>
          <w:sz w:val="24"/>
          <w:szCs w:val="24"/>
        </w:rPr>
        <w:t>Podaci o korisnicima, proizvodima i porudžbinama čuvaju se u SQLite bazama, po principu da svaki servis ima svoju bazu</w:t>
      </w:r>
    </w:p>
    <w:p w14:paraId="4C4A0092" w14:textId="3C0C51C5" w:rsidR="002841B3" w:rsidRPr="002841B3" w:rsidRDefault="002841B3" w:rsidP="003A412D">
      <w:pPr>
        <w:pStyle w:val="ListParagraph"/>
        <w:numPr>
          <w:ilvl w:val="1"/>
          <w:numId w:val="7"/>
        </w:numPr>
        <w:jc w:val="both"/>
        <w:rPr>
          <w:sz w:val="28"/>
          <w:szCs w:val="28"/>
        </w:rPr>
      </w:pPr>
      <w:r>
        <w:rPr>
          <w:sz w:val="24"/>
          <w:szCs w:val="24"/>
        </w:rPr>
        <w:t>Order Service pored rada sa bazom šalje i događaje ka Redis brokeru što omogućava proširenje sistema</w:t>
      </w:r>
    </w:p>
    <w:p w14:paraId="3EAE3D80" w14:textId="77777777" w:rsidR="002841B3" w:rsidRDefault="002841B3" w:rsidP="002841B3">
      <w:pPr>
        <w:rPr>
          <w:sz w:val="28"/>
          <w:szCs w:val="28"/>
        </w:rPr>
      </w:pPr>
    </w:p>
    <w:p w14:paraId="0E56C0BC" w14:textId="77777777" w:rsidR="002841B3" w:rsidRDefault="002841B3" w:rsidP="002841B3">
      <w:pPr>
        <w:rPr>
          <w:sz w:val="28"/>
          <w:szCs w:val="28"/>
        </w:rPr>
      </w:pPr>
    </w:p>
    <w:p w14:paraId="1695D0A4" w14:textId="77777777" w:rsidR="002841B3" w:rsidRDefault="002841B3" w:rsidP="002841B3">
      <w:pPr>
        <w:rPr>
          <w:sz w:val="28"/>
          <w:szCs w:val="28"/>
        </w:rPr>
      </w:pPr>
    </w:p>
    <w:p w14:paraId="49EFC150" w14:textId="77777777" w:rsidR="00DF5A4A" w:rsidRDefault="00DF5A4A" w:rsidP="002841B3">
      <w:pPr>
        <w:rPr>
          <w:sz w:val="28"/>
          <w:szCs w:val="28"/>
        </w:rPr>
      </w:pPr>
    </w:p>
    <w:p w14:paraId="31782DCC" w14:textId="77777777" w:rsidR="00DF5A4A" w:rsidRDefault="00DF5A4A" w:rsidP="002841B3">
      <w:pPr>
        <w:rPr>
          <w:sz w:val="28"/>
          <w:szCs w:val="28"/>
        </w:rPr>
      </w:pPr>
    </w:p>
    <w:p w14:paraId="081A3154" w14:textId="77777777" w:rsidR="002841B3" w:rsidRDefault="002841B3" w:rsidP="002841B3">
      <w:pPr>
        <w:rPr>
          <w:sz w:val="28"/>
          <w:szCs w:val="28"/>
        </w:rPr>
      </w:pPr>
    </w:p>
    <w:p w14:paraId="66D06F94" w14:textId="77777777" w:rsidR="002841B3" w:rsidRPr="001C541C" w:rsidRDefault="002841B3" w:rsidP="002841B3">
      <w:pPr>
        <w:rPr>
          <w:b/>
          <w:bCs/>
          <w:sz w:val="28"/>
          <w:szCs w:val="28"/>
        </w:rPr>
      </w:pPr>
      <w:r w:rsidRPr="001C541C">
        <w:rPr>
          <w:b/>
          <w:bCs/>
          <w:sz w:val="28"/>
          <w:szCs w:val="28"/>
        </w:rPr>
        <w:lastRenderedPageBreak/>
        <w:t>Implementacija sistema</w:t>
      </w:r>
    </w:p>
    <w:p w14:paraId="760CDEE8" w14:textId="0C5CC243" w:rsidR="002841B3" w:rsidRDefault="002841B3" w:rsidP="002841B3">
      <w:pPr>
        <w:rPr>
          <w:sz w:val="28"/>
          <w:szCs w:val="28"/>
        </w:rPr>
      </w:pPr>
      <w:r>
        <w:rPr>
          <w:noProof/>
          <w:sz w:val="28"/>
          <w:szCs w:val="28"/>
        </w:rPr>
        <w:drawing>
          <wp:inline distT="0" distB="0" distL="0" distR="0" wp14:anchorId="5D953AA9" wp14:editId="046E5330">
            <wp:extent cx="5760720" cy="3681730"/>
            <wp:effectExtent l="0" t="0" r="0" b="0"/>
            <wp:docPr id="45580878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8783" name="Picture 1" descr="A diagram of a computer applic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681730"/>
                    </a:xfrm>
                    <a:prstGeom prst="rect">
                      <a:avLst/>
                    </a:prstGeom>
                  </pic:spPr>
                </pic:pic>
              </a:graphicData>
            </a:graphic>
          </wp:inline>
        </w:drawing>
      </w:r>
    </w:p>
    <w:p w14:paraId="3F89C8CB" w14:textId="77777777" w:rsidR="002841B3" w:rsidRPr="002841B3" w:rsidRDefault="002841B3" w:rsidP="002841B3">
      <w:pPr>
        <w:rPr>
          <w:sz w:val="28"/>
          <w:szCs w:val="28"/>
        </w:rPr>
      </w:pPr>
    </w:p>
    <w:p w14:paraId="4DBEDC3E" w14:textId="09E9B1D0" w:rsidR="009C0AE3" w:rsidRPr="009C0AE3" w:rsidRDefault="009C0AE3" w:rsidP="009C0AE3">
      <w:pPr>
        <w:rPr>
          <w:b/>
          <w:bCs/>
          <w:sz w:val="28"/>
          <w:szCs w:val="28"/>
        </w:rPr>
      </w:pPr>
      <w:r w:rsidRPr="009C0AE3">
        <w:rPr>
          <w:b/>
          <w:bCs/>
          <w:sz w:val="28"/>
          <w:szCs w:val="28"/>
        </w:rPr>
        <w:t>Backend (</w:t>
      </w:r>
      <w:r w:rsidR="003530B6">
        <w:rPr>
          <w:b/>
          <w:bCs/>
          <w:sz w:val="28"/>
          <w:szCs w:val="28"/>
        </w:rPr>
        <w:t>Flask mikroservisi</w:t>
      </w:r>
      <w:r w:rsidRPr="009C0AE3">
        <w:rPr>
          <w:b/>
          <w:bCs/>
          <w:sz w:val="28"/>
          <w:szCs w:val="28"/>
        </w:rPr>
        <w:t>)</w:t>
      </w:r>
    </w:p>
    <w:p w14:paraId="116A3638" w14:textId="74613694" w:rsidR="00E57F90" w:rsidRDefault="009C0AE3" w:rsidP="003A412D">
      <w:pPr>
        <w:jc w:val="both"/>
        <w:rPr>
          <w:sz w:val="24"/>
          <w:szCs w:val="24"/>
        </w:rPr>
      </w:pPr>
      <w:r w:rsidRPr="009C0AE3">
        <w:rPr>
          <w:sz w:val="24"/>
          <w:szCs w:val="24"/>
        </w:rPr>
        <w:t xml:space="preserve">Backend </w:t>
      </w:r>
      <w:r w:rsidR="003530B6">
        <w:rPr>
          <w:sz w:val="24"/>
          <w:szCs w:val="24"/>
        </w:rPr>
        <w:t>sistema razvijen je u Flask-u i organizovan u obliku više manjih servisa umesto jedne monolitne aplikacije. Svaki servis ima svoju jasnu ulogu i sopstvenu bazu podataka, a komunikacija se odvija preko REST API-ja.</w:t>
      </w:r>
    </w:p>
    <w:p w14:paraId="1D322DC7" w14:textId="53E16B60" w:rsidR="003530B6" w:rsidRDefault="003530B6" w:rsidP="003A412D">
      <w:pPr>
        <w:pStyle w:val="ListParagraph"/>
        <w:numPr>
          <w:ilvl w:val="0"/>
          <w:numId w:val="10"/>
        </w:numPr>
        <w:jc w:val="both"/>
        <w:rPr>
          <w:sz w:val="24"/>
          <w:szCs w:val="24"/>
        </w:rPr>
      </w:pPr>
      <w:r>
        <w:rPr>
          <w:sz w:val="24"/>
          <w:szCs w:val="24"/>
        </w:rPr>
        <w:t>API Gateway je ulazna tačka sistema. Prima sve zahteve sa fronta i proverava autentifikaciju, prosleđuje ih ka odgovarajućim servisima. Na taj način frontend komunicira samo sa jednim mestom, dok Gateway u pozadini raspoređuje poslove.</w:t>
      </w:r>
    </w:p>
    <w:p w14:paraId="1E3B72C6" w14:textId="622DE749" w:rsidR="003530B6" w:rsidRDefault="003530B6" w:rsidP="003A412D">
      <w:pPr>
        <w:pStyle w:val="ListParagraph"/>
        <w:numPr>
          <w:ilvl w:val="0"/>
          <w:numId w:val="10"/>
        </w:numPr>
        <w:jc w:val="both"/>
        <w:rPr>
          <w:sz w:val="24"/>
          <w:szCs w:val="24"/>
        </w:rPr>
      </w:pPr>
      <w:r>
        <w:rPr>
          <w:sz w:val="24"/>
          <w:szCs w:val="24"/>
        </w:rPr>
        <w:t>User Service se bavi registracijom i loginom korisnika. U bazi čuva podatke o nalozima i razlikuje korisnike od administratora</w:t>
      </w:r>
    </w:p>
    <w:p w14:paraId="4F476576" w14:textId="2FB42D82" w:rsidR="003530B6" w:rsidRDefault="003530B6" w:rsidP="003A412D">
      <w:pPr>
        <w:pStyle w:val="ListParagraph"/>
        <w:numPr>
          <w:ilvl w:val="0"/>
          <w:numId w:val="10"/>
        </w:numPr>
        <w:jc w:val="both"/>
        <w:rPr>
          <w:sz w:val="24"/>
          <w:szCs w:val="24"/>
        </w:rPr>
      </w:pPr>
      <w:r>
        <w:rPr>
          <w:sz w:val="24"/>
          <w:szCs w:val="24"/>
        </w:rPr>
        <w:t>Product Service omogućava administratoru da kreira, menja i briše proizvode, dok korisnici mogu samo da ih pregledaju. Podaci o proizvodima i zalihama se čuvaju u SQLite bazi</w:t>
      </w:r>
    </w:p>
    <w:p w14:paraId="4B3160FB" w14:textId="65303D6A" w:rsidR="003530B6" w:rsidRDefault="003530B6" w:rsidP="003A412D">
      <w:pPr>
        <w:pStyle w:val="ListParagraph"/>
        <w:numPr>
          <w:ilvl w:val="0"/>
          <w:numId w:val="10"/>
        </w:numPr>
        <w:jc w:val="both"/>
        <w:rPr>
          <w:sz w:val="24"/>
          <w:szCs w:val="24"/>
        </w:rPr>
      </w:pPr>
      <w:r>
        <w:rPr>
          <w:sz w:val="24"/>
          <w:szCs w:val="24"/>
        </w:rPr>
        <w:t>Order Service je zadužen za kreiranje porudžbina i smanjenje stanja zaliha proizvoda. Pored baze koristi i Redis broker za slanje događaja što omogućava lako proširenje sistema u buduće.</w:t>
      </w:r>
    </w:p>
    <w:p w14:paraId="29A454D5" w14:textId="77777777" w:rsidR="003F5703" w:rsidRDefault="003F5703" w:rsidP="003530B6">
      <w:pPr>
        <w:rPr>
          <w:b/>
          <w:bCs/>
          <w:sz w:val="28"/>
          <w:szCs w:val="28"/>
        </w:rPr>
      </w:pPr>
    </w:p>
    <w:p w14:paraId="4FAC3A7F" w14:textId="77777777" w:rsidR="003F5703" w:rsidRDefault="003F5703" w:rsidP="003530B6">
      <w:pPr>
        <w:rPr>
          <w:b/>
          <w:bCs/>
          <w:sz w:val="28"/>
          <w:szCs w:val="28"/>
        </w:rPr>
      </w:pPr>
    </w:p>
    <w:p w14:paraId="2F6EAA82" w14:textId="77777777" w:rsidR="003F5703" w:rsidRDefault="003F5703" w:rsidP="003530B6">
      <w:pPr>
        <w:rPr>
          <w:b/>
          <w:bCs/>
          <w:sz w:val="28"/>
          <w:szCs w:val="28"/>
        </w:rPr>
      </w:pPr>
    </w:p>
    <w:p w14:paraId="4FC5062E" w14:textId="1D4D0968" w:rsidR="003530B6" w:rsidRPr="003F5703" w:rsidRDefault="003530B6" w:rsidP="003530B6">
      <w:pPr>
        <w:rPr>
          <w:b/>
          <w:bCs/>
          <w:sz w:val="28"/>
          <w:szCs w:val="28"/>
        </w:rPr>
      </w:pPr>
      <w:r w:rsidRPr="003F5703">
        <w:rPr>
          <w:b/>
          <w:bCs/>
          <w:sz w:val="28"/>
          <w:szCs w:val="28"/>
        </w:rPr>
        <w:lastRenderedPageBreak/>
        <w:t>Baza podataka (SQLite)</w:t>
      </w:r>
    </w:p>
    <w:p w14:paraId="718C7AFE" w14:textId="5198A33B" w:rsidR="00D54561" w:rsidRDefault="003530B6" w:rsidP="003A412D">
      <w:pPr>
        <w:jc w:val="both"/>
        <w:rPr>
          <w:sz w:val="24"/>
          <w:szCs w:val="24"/>
        </w:rPr>
      </w:pPr>
      <w:r>
        <w:rPr>
          <w:sz w:val="24"/>
          <w:szCs w:val="24"/>
        </w:rPr>
        <w:t>Za čuvanje podataka se koristi SQLite. Svaki servis ima svoju zasebnu bazu (app.db) što znači da su podaci nezavisni i da se ne deli jedna zajednička baza</w:t>
      </w:r>
      <w:r w:rsidR="003F5703">
        <w:rPr>
          <w:sz w:val="24"/>
          <w:szCs w:val="24"/>
        </w:rPr>
        <w:t>.</w:t>
      </w:r>
    </w:p>
    <w:p w14:paraId="0B367708" w14:textId="68555E2D" w:rsidR="003F5703" w:rsidRDefault="003F5703" w:rsidP="003A412D">
      <w:pPr>
        <w:pStyle w:val="ListParagraph"/>
        <w:numPr>
          <w:ilvl w:val="0"/>
          <w:numId w:val="11"/>
        </w:numPr>
        <w:jc w:val="both"/>
        <w:rPr>
          <w:sz w:val="24"/>
          <w:szCs w:val="24"/>
        </w:rPr>
      </w:pPr>
      <w:r>
        <w:rPr>
          <w:sz w:val="24"/>
          <w:szCs w:val="24"/>
        </w:rPr>
        <w:t>User Service čuva korisničke podatke</w:t>
      </w:r>
    </w:p>
    <w:p w14:paraId="6E7F59FA" w14:textId="36FA6D76" w:rsidR="003F5703" w:rsidRDefault="003F5703" w:rsidP="003A412D">
      <w:pPr>
        <w:pStyle w:val="ListParagraph"/>
        <w:numPr>
          <w:ilvl w:val="0"/>
          <w:numId w:val="11"/>
        </w:numPr>
        <w:jc w:val="both"/>
        <w:rPr>
          <w:sz w:val="24"/>
          <w:szCs w:val="24"/>
        </w:rPr>
      </w:pPr>
      <w:r>
        <w:rPr>
          <w:sz w:val="24"/>
          <w:szCs w:val="24"/>
        </w:rPr>
        <w:t>Product Service čuva proizvode i zalihe</w:t>
      </w:r>
    </w:p>
    <w:p w14:paraId="5B09CB22" w14:textId="607B204F" w:rsidR="003F5703" w:rsidRDefault="003F5703" w:rsidP="003A412D">
      <w:pPr>
        <w:pStyle w:val="ListParagraph"/>
        <w:numPr>
          <w:ilvl w:val="0"/>
          <w:numId w:val="11"/>
        </w:numPr>
        <w:jc w:val="both"/>
        <w:rPr>
          <w:sz w:val="24"/>
          <w:szCs w:val="24"/>
        </w:rPr>
      </w:pPr>
      <w:r>
        <w:rPr>
          <w:sz w:val="24"/>
          <w:szCs w:val="24"/>
        </w:rPr>
        <w:t>Order Service čuva porudžbine</w:t>
      </w:r>
    </w:p>
    <w:p w14:paraId="0D9BC4E7" w14:textId="2BDD9462" w:rsidR="00DF5A4A" w:rsidRPr="00DF5A4A" w:rsidRDefault="003F5703" w:rsidP="00DF5A4A">
      <w:pPr>
        <w:jc w:val="both"/>
        <w:rPr>
          <w:sz w:val="24"/>
          <w:szCs w:val="24"/>
        </w:rPr>
      </w:pPr>
      <w:r>
        <w:rPr>
          <w:sz w:val="24"/>
          <w:szCs w:val="24"/>
        </w:rPr>
        <w:t>Na ovaj način se poštuje princip mikroservisa da svaki servis upravlja svojim podacima i ne zavisi direktno od drugih.</w:t>
      </w:r>
    </w:p>
    <w:p w14:paraId="6B3845F8" w14:textId="6A81B8CF" w:rsidR="007E399F" w:rsidRPr="003F5703" w:rsidRDefault="007E399F" w:rsidP="007E399F">
      <w:pPr>
        <w:rPr>
          <w:b/>
          <w:bCs/>
          <w:sz w:val="28"/>
          <w:szCs w:val="28"/>
        </w:rPr>
      </w:pPr>
      <w:r w:rsidRPr="003F5703">
        <w:rPr>
          <w:b/>
          <w:bCs/>
          <w:sz w:val="28"/>
          <w:szCs w:val="28"/>
        </w:rPr>
        <w:t>Struktura aplikacije:</w:t>
      </w:r>
    </w:p>
    <w:p w14:paraId="7C685D4F" w14:textId="5928CFE7" w:rsidR="00B22E72" w:rsidRDefault="0071102E" w:rsidP="007E399F">
      <w:pPr>
        <w:rPr>
          <w:sz w:val="24"/>
          <w:szCs w:val="24"/>
        </w:rPr>
      </w:pPr>
      <w:r>
        <w:rPr>
          <w:noProof/>
          <w:sz w:val="24"/>
          <w:szCs w:val="24"/>
        </w:rPr>
        <w:drawing>
          <wp:inline distT="0" distB="0" distL="0" distR="0" wp14:anchorId="292F7FEB" wp14:editId="5E2E2E0A">
            <wp:extent cx="2011680" cy="6369111"/>
            <wp:effectExtent l="0" t="0" r="7620" b="0"/>
            <wp:docPr id="153933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63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13106" cy="6373627"/>
                    </a:xfrm>
                    <a:prstGeom prst="rect">
                      <a:avLst/>
                    </a:prstGeom>
                    <a:noFill/>
                    <a:ln>
                      <a:noFill/>
                    </a:ln>
                  </pic:spPr>
                </pic:pic>
              </a:graphicData>
            </a:graphic>
          </wp:inline>
        </w:drawing>
      </w:r>
    </w:p>
    <w:p w14:paraId="3DC492FF" w14:textId="3EB0E26E" w:rsidR="00B22E72" w:rsidRDefault="00B22E72" w:rsidP="007E399F">
      <w:pPr>
        <w:rPr>
          <w:b/>
          <w:bCs/>
          <w:sz w:val="28"/>
          <w:szCs w:val="28"/>
        </w:rPr>
      </w:pPr>
      <w:r w:rsidRPr="005A7D8D">
        <w:rPr>
          <w:b/>
          <w:bCs/>
          <w:sz w:val="28"/>
          <w:szCs w:val="28"/>
        </w:rPr>
        <w:lastRenderedPageBreak/>
        <w:t>REST API rute:</w:t>
      </w:r>
    </w:p>
    <w:p w14:paraId="1DDB0EB6" w14:textId="77D00FAA" w:rsidR="005A7D8D" w:rsidRPr="005A7D8D" w:rsidRDefault="005A7D8D" w:rsidP="007E399F">
      <w:pPr>
        <w:rPr>
          <w:b/>
          <w:bCs/>
          <w:sz w:val="28"/>
          <w:szCs w:val="28"/>
        </w:rPr>
      </w:pPr>
      <w:r w:rsidRPr="005A7D8D">
        <w:rPr>
          <w:b/>
          <w:bCs/>
          <w:sz w:val="24"/>
          <w:szCs w:val="24"/>
          <w:lang w:val="en-US"/>
        </w:rPr>
        <w:t>Auth Controller</w:t>
      </w:r>
    </w:p>
    <w:p w14:paraId="3F905436" w14:textId="2610C7A6" w:rsidR="005A7D8D" w:rsidRPr="005A7D8D" w:rsidRDefault="005A7D8D" w:rsidP="005A7D8D">
      <w:pPr>
        <w:pStyle w:val="ListParagraph"/>
        <w:numPr>
          <w:ilvl w:val="0"/>
          <w:numId w:val="14"/>
        </w:numPr>
        <w:rPr>
          <w:sz w:val="24"/>
          <w:szCs w:val="24"/>
          <w:lang w:val="en-US"/>
        </w:rPr>
      </w:pPr>
      <w:r w:rsidRPr="005A7D8D">
        <w:rPr>
          <w:b/>
          <w:bCs/>
          <w:sz w:val="24"/>
          <w:szCs w:val="24"/>
          <w:lang w:val="en-US"/>
        </w:rPr>
        <w:t>[POST] /auth/register</w:t>
      </w:r>
      <w:r w:rsidRPr="005A7D8D">
        <w:rPr>
          <w:sz w:val="24"/>
          <w:szCs w:val="24"/>
          <w:lang w:val="en-US"/>
        </w:rPr>
        <w:br/>
        <w:t>Kreira</w:t>
      </w:r>
      <w:r w:rsidR="00203CBD">
        <w:rPr>
          <w:sz w:val="24"/>
          <w:szCs w:val="24"/>
          <w:lang w:val="en-US"/>
        </w:rPr>
        <w:t>nje</w:t>
      </w:r>
      <w:r w:rsidRPr="005A7D8D">
        <w:rPr>
          <w:sz w:val="24"/>
          <w:szCs w:val="24"/>
          <w:lang w:val="en-US"/>
        </w:rPr>
        <w:t xml:space="preserve"> novog korisnika (role = user</w:t>
      </w:r>
      <w:r w:rsidR="00203CBD">
        <w:rPr>
          <w:sz w:val="24"/>
          <w:szCs w:val="24"/>
          <w:lang w:val="en-US"/>
        </w:rPr>
        <w:t>)</w:t>
      </w:r>
    </w:p>
    <w:p w14:paraId="77D30532" w14:textId="45CDBAEE" w:rsidR="005A7D8D" w:rsidRPr="005A7D8D" w:rsidRDefault="005A7D8D" w:rsidP="005A7D8D">
      <w:pPr>
        <w:pStyle w:val="ListParagraph"/>
        <w:numPr>
          <w:ilvl w:val="0"/>
          <w:numId w:val="14"/>
        </w:numPr>
        <w:rPr>
          <w:sz w:val="24"/>
          <w:szCs w:val="24"/>
          <w:lang w:val="en-US"/>
        </w:rPr>
      </w:pPr>
      <w:r w:rsidRPr="005A7D8D">
        <w:rPr>
          <w:b/>
          <w:bCs/>
          <w:sz w:val="24"/>
          <w:szCs w:val="24"/>
          <w:lang w:val="en-US"/>
        </w:rPr>
        <w:t>[POST] /auth/login</w:t>
      </w:r>
      <w:r w:rsidRPr="005A7D8D">
        <w:rPr>
          <w:sz w:val="24"/>
          <w:szCs w:val="24"/>
          <w:lang w:val="en-US"/>
        </w:rPr>
        <w:br/>
        <w:t>Prijava korisnika</w:t>
      </w:r>
      <w:r w:rsidR="00203CBD">
        <w:rPr>
          <w:sz w:val="24"/>
          <w:szCs w:val="24"/>
          <w:lang w:val="en-US"/>
        </w:rPr>
        <w:t>, vr</w:t>
      </w:r>
      <w:r w:rsidRPr="005A7D8D">
        <w:rPr>
          <w:sz w:val="24"/>
          <w:szCs w:val="24"/>
          <w:lang w:val="en-US"/>
        </w:rPr>
        <w:t>aća token i podatke o korisniku</w:t>
      </w:r>
    </w:p>
    <w:p w14:paraId="29C7FA1D" w14:textId="3F530843" w:rsidR="005A7D8D" w:rsidRDefault="005A7D8D" w:rsidP="005A7D8D">
      <w:pPr>
        <w:rPr>
          <w:b/>
          <w:bCs/>
          <w:sz w:val="24"/>
          <w:szCs w:val="24"/>
        </w:rPr>
      </w:pPr>
      <w:r w:rsidRPr="005A7D8D">
        <w:rPr>
          <w:b/>
          <w:bCs/>
          <w:sz w:val="24"/>
          <w:szCs w:val="24"/>
        </w:rPr>
        <w:t>Products Controller</w:t>
      </w:r>
    </w:p>
    <w:p w14:paraId="06D0FBD9" w14:textId="5898AC27" w:rsidR="005A7D8D" w:rsidRPr="005A7D8D" w:rsidRDefault="005A7D8D" w:rsidP="005A7D8D">
      <w:pPr>
        <w:pStyle w:val="ListParagraph"/>
        <w:numPr>
          <w:ilvl w:val="0"/>
          <w:numId w:val="15"/>
        </w:numPr>
        <w:rPr>
          <w:b/>
          <w:bCs/>
          <w:sz w:val="24"/>
          <w:szCs w:val="24"/>
          <w:lang w:val="en-US"/>
        </w:rPr>
      </w:pPr>
      <w:r w:rsidRPr="005A7D8D">
        <w:rPr>
          <w:b/>
          <w:bCs/>
          <w:sz w:val="24"/>
          <w:szCs w:val="24"/>
          <w:lang w:val="en-US"/>
        </w:rPr>
        <w:t>[GET] /products</w:t>
      </w:r>
      <w:r w:rsidRPr="005A7D8D">
        <w:rPr>
          <w:b/>
          <w:bCs/>
          <w:sz w:val="24"/>
          <w:szCs w:val="24"/>
          <w:lang w:val="en-US"/>
        </w:rPr>
        <w:br/>
      </w:r>
      <w:r w:rsidRPr="005A7D8D">
        <w:rPr>
          <w:sz w:val="24"/>
          <w:szCs w:val="24"/>
          <w:lang w:val="en-US"/>
        </w:rPr>
        <w:t>Vraća</w:t>
      </w:r>
      <w:r w:rsidR="00203CBD">
        <w:rPr>
          <w:sz w:val="24"/>
          <w:szCs w:val="24"/>
          <w:lang w:val="en-US"/>
        </w:rPr>
        <w:t>nje</w:t>
      </w:r>
      <w:r w:rsidRPr="005A7D8D">
        <w:rPr>
          <w:sz w:val="24"/>
          <w:szCs w:val="24"/>
          <w:lang w:val="en-US"/>
        </w:rPr>
        <w:t xml:space="preserve"> </w:t>
      </w:r>
      <w:r w:rsidR="00203CBD">
        <w:rPr>
          <w:sz w:val="24"/>
          <w:szCs w:val="24"/>
          <w:lang w:val="en-US"/>
        </w:rPr>
        <w:t>liste</w:t>
      </w:r>
      <w:r w:rsidRPr="005A7D8D">
        <w:rPr>
          <w:sz w:val="24"/>
          <w:szCs w:val="24"/>
          <w:lang w:val="en-US"/>
        </w:rPr>
        <w:t xml:space="preserve"> proizvoda</w:t>
      </w:r>
    </w:p>
    <w:p w14:paraId="1A5A68E2" w14:textId="4CC52C18" w:rsidR="005A7D8D" w:rsidRPr="005A7D8D" w:rsidRDefault="005A7D8D" w:rsidP="005A7D8D">
      <w:pPr>
        <w:pStyle w:val="ListParagraph"/>
        <w:numPr>
          <w:ilvl w:val="0"/>
          <w:numId w:val="15"/>
        </w:numPr>
        <w:rPr>
          <w:b/>
          <w:bCs/>
          <w:sz w:val="24"/>
          <w:szCs w:val="24"/>
          <w:lang w:val="en-US"/>
        </w:rPr>
      </w:pPr>
      <w:r w:rsidRPr="005A7D8D">
        <w:rPr>
          <w:b/>
          <w:bCs/>
          <w:sz w:val="24"/>
          <w:szCs w:val="24"/>
          <w:lang w:val="en-US"/>
        </w:rPr>
        <w:t>[GET] /products/{id}</w:t>
      </w:r>
      <w:r w:rsidRPr="005A7D8D">
        <w:rPr>
          <w:b/>
          <w:bCs/>
          <w:sz w:val="24"/>
          <w:szCs w:val="24"/>
          <w:lang w:val="en-US"/>
        </w:rPr>
        <w:br/>
      </w:r>
      <w:r w:rsidRPr="005A7D8D">
        <w:rPr>
          <w:sz w:val="24"/>
          <w:szCs w:val="24"/>
          <w:lang w:val="en-US"/>
        </w:rPr>
        <w:t>Vraća</w:t>
      </w:r>
      <w:r w:rsidR="00203CBD">
        <w:rPr>
          <w:sz w:val="24"/>
          <w:szCs w:val="24"/>
          <w:lang w:val="en-US"/>
        </w:rPr>
        <w:t>nje</w:t>
      </w:r>
      <w:r w:rsidRPr="005A7D8D">
        <w:rPr>
          <w:sz w:val="24"/>
          <w:szCs w:val="24"/>
          <w:lang w:val="en-US"/>
        </w:rPr>
        <w:t xml:space="preserve"> detalj</w:t>
      </w:r>
      <w:r w:rsidR="00203CBD">
        <w:rPr>
          <w:sz w:val="24"/>
          <w:szCs w:val="24"/>
          <w:lang w:val="en-US"/>
        </w:rPr>
        <w:t>a</w:t>
      </w:r>
      <w:r w:rsidRPr="005A7D8D">
        <w:rPr>
          <w:sz w:val="24"/>
          <w:szCs w:val="24"/>
          <w:lang w:val="en-US"/>
        </w:rPr>
        <w:t xml:space="preserve"> jednog proizvoda</w:t>
      </w:r>
    </w:p>
    <w:p w14:paraId="197670A8" w14:textId="6D6AD331" w:rsidR="005A7D8D" w:rsidRPr="005A7D8D" w:rsidRDefault="005A7D8D" w:rsidP="005A7D8D">
      <w:pPr>
        <w:pStyle w:val="ListParagraph"/>
        <w:numPr>
          <w:ilvl w:val="0"/>
          <w:numId w:val="15"/>
        </w:numPr>
        <w:rPr>
          <w:b/>
          <w:bCs/>
          <w:sz w:val="24"/>
          <w:szCs w:val="24"/>
          <w:lang w:val="en-US"/>
        </w:rPr>
      </w:pPr>
      <w:r w:rsidRPr="005A7D8D">
        <w:rPr>
          <w:b/>
          <w:bCs/>
          <w:sz w:val="24"/>
          <w:szCs w:val="24"/>
          <w:lang w:val="en-US"/>
        </w:rPr>
        <w:t>(ADMIN) [POST] /products</w:t>
      </w:r>
      <w:r w:rsidRPr="005A7D8D">
        <w:rPr>
          <w:b/>
          <w:bCs/>
          <w:sz w:val="24"/>
          <w:szCs w:val="24"/>
          <w:lang w:val="en-US"/>
        </w:rPr>
        <w:br/>
      </w:r>
      <w:r w:rsidRPr="005A7D8D">
        <w:rPr>
          <w:sz w:val="24"/>
          <w:szCs w:val="24"/>
          <w:lang w:val="en-US"/>
        </w:rPr>
        <w:t>Kreira</w:t>
      </w:r>
      <w:r w:rsidR="00203CBD">
        <w:rPr>
          <w:sz w:val="24"/>
          <w:szCs w:val="24"/>
          <w:lang w:val="en-US"/>
        </w:rPr>
        <w:t>nje</w:t>
      </w:r>
      <w:r w:rsidRPr="005A7D8D">
        <w:rPr>
          <w:sz w:val="24"/>
          <w:szCs w:val="24"/>
          <w:lang w:val="en-US"/>
        </w:rPr>
        <w:t xml:space="preserve"> nov</w:t>
      </w:r>
      <w:r w:rsidR="00203CBD">
        <w:rPr>
          <w:sz w:val="24"/>
          <w:szCs w:val="24"/>
          <w:lang w:val="en-US"/>
        </w:rPr>
        <w:t>og</w:t>
      </w:r>
      <w:r w:rsidRPr="005A7D8D">
        <w:rPr>
          <w:sz w:val="24"/>
          <w:szCs w:val="24"/>
          <w:lang w:val="en-US"/>
        </w:rPr>
        <w:t xml:space="preserve"> proizvod</w:t>
      </w:r>
      <w:r w:rsidR="00203CBD">
        <w:rPr>
          <w:sz w:val="24"/>
          <w:szCs w:val="24"/>
          <w:lang w:val="en-US"/>
        </w:rPr>
        <w:t>a</w:t>
      </w:r>
      <w:r w:rsidRPr="005A7D8D">
        <w:rPr>
          <w:sz w:val="24"/>
          <w:szCs w:val="24"/>
          <w:lang w:val="en-US"/>
        </w:rPr>
        <w:t xml:space="preserve"> (name, price, currency, stock)</w:t>
      </w:r>
    </w:p>
    <w:p w14:paraId="6FCCAC9A" w14:textId="3DEE175E" w:rsidR="005A7D8D" w:rsidRPr="005A7D8D" w:rsidRDefault="005A7D8D" w:rsidP="005A7D8D">
      <w:pPr>
        <w:pStyle w:val="ListParagraph"/>
        <w:numPr>
          <w:ilvl w:val="0"/>
          <w:numId w:val="15"/>
        </w:numPr>
        <w:rPr>
          <w:b/>
          <w:bCs/>
          <w:sz w:val="24"/>
          <w:szCs w:val="24"/>
          <w:lang w:val="en-US"/>
        </w:rPr>
      </w:pPr>
      <w:r w:rsidRPr="005A7D8D">
        <w:rPr>
          <w:b/>
          <w:bCs/>
          <w:sz w:val="24"/>
          <w:szCs w:val="24"/>
          <w:lang w:val="en-US"/>
        </w:rPr>
        <w:t>(ADMIN) [PUT] /products/{id}</w:t>
      </w:r>
      <w:r w:rsidRPr="005A7D8D">
        <w:rPr>
          <w:b/>
          <w:bCs/>
          <w:sz w:val="24"/>
          <w:szCs w:val="24"/>
          <w:lang w:val="en-US"/>
        </w:rPr>
        <w:br/>
      </w:r>
      <w:r w:rsidRPr="005A7D8D">
        <w:rPr>
          <w:sz w:val="24"/>
          <w:szCs w:val="24"/>
          <w:lang w:val="en-US"/>
        </w:rPr>
        <w:t>Ažurira</w:t>
      </w:r>
      <w:r w:rsidR="00203CBD">
        <w:rPr>
          <w:sz w:val="24"/>
          <w:szCs w:val="24"/>
          <w:lang w:val="en-US"/>
        </w:rPr>
        <w:t>nje</w:t>
      </w:r>
      <w:r w:rsidRPr="005A7D8D">
        <w:rPr>
          <w:sz w:val="24"/>
          <w:szCs w:val="24"/>
          <w:lang w:val="en-US"/>
        </w:rPr>
        <w:t xml:space="preserve"> postojeć</w:t>
      </w:r>
      <w:r w:rsidR="00203CBD">
        <w:rPr>
          <w:sz w:val="24"/>
          <w:szCs w:val="24"/>
          <w:lang w:val="en-US"/>
        </w:rPr>
        <w:t>eg</w:t>
      </w:r>
      <w:r w:rsidRPr="005A7D8D">
        <w:rPr>
          <w:sz w:val="24"/>
          <w:szCs w:val="24"/>
          <w:lang w:val="en-US"/>
        </w:rPr>
        <w:t xml:space="preserve"> proizvod</w:t>
      </w:r>
      <w:r w:rsidR="00203CBD">
        <w:rPr>
          <w:sz w:val="24"/>
          <w:szCs w:val="24"/>
          <w:lang w:val="en-US"/>
        </w:rPr>
        <w:t>a</w:t>
      </w:r>
    </w:p>
    <w:p w14:paraId="1A068C67" w14:textId="128F4ECA" w:rsidR="005A7D8D" w:rsidRPr="005A7D8D" w:rsidRDefault="005A7D8D" w:rsidP="005A7D8D">
      <w:pPr>
        <w:pStyle w:val="ListParagraph"/>
        <w:numPr>
          <w:ilvl w:val="0"/>
          <w:numId w:val="15"/>
        </w:numPr>
        <w:rPr>
          <w:b/>
          <w:bCs/>
          <w:sz w:val="24"/>
          <w:szCs w:val="24"/>
          <w:lang w:val="en-US"/>
        </w:rPr>
      </w:pPr>
      <w:r w:rsidRPr="005A7D8D">
        <w:rPr>
          <w:b/>
          <w:bCs/>
          <w:sz w:val="24"/>
          <w:szCs w:val="24"/>
          <w:lang w:val="en-US"/>
        </w:rPr>
        <w:t>(ADMIN) [DELETE] /products/{id}</w:t>
      </w:r>
      <w:r w:rsidRPr="005A7D8D">
        <w:rPr>
          <w:b/>
          <w:bCs/>
          <w:sz w:val="24"/>
          <w:szCs w:val="24"/>
          <w:lang w:val="en-US"/>
        </w:rPr>
        <w:br/>
      </w:r>
      <w:r w:rsidRPr="005A7D8D">
        <w:rPr>
          <w:sz w:val="24"/>
          <w:szCs w:val="24"/>
          <w:lang w:val="en-US"/>
        </w:rPr>
        <w:t>Bri</w:t>
      </w:r>
      <w:r w:rsidR="00203CBD">
        <w:rPr>
          <w:sz w:val="24"/>
          <w:szCs w:val="24"/>
          <w:lang w:val="en-US"/>
        </w:rPr>
        <w:t>sanje</w:t>
      </w:r>
      <w:r w:rsidRPr="005A7D8D">
        <w:rPr>
          <w:sz w:val="24"/>
          <w:szCs w:val="24"/>
          <w:lang w:val="en-US"/>
        </w:rPr>
        <w:t xml:space="preserve"> proizvod</w:t>
      </w:r>
      <w:r w:rsidR="00203CBD">
        <w:rPr>
          <w:sz w:val="24"/>
          <w:szCs w:val="24"/>
          <w:lang w:val="en-US"/>
        </w:rPr>
        <w:t>a</w:t>
      </w:r>
    </w:p>
    <w:p w14:paraId="13B92A4C" w14:textId="068338AA" w:rsidR="00B04709" w:rsidRDefault="005A7D8D" w:rsidP="007E399F">
      <w:pPr>
        <w:rPr>
          <w:b/>
          <w:bCs/>
          <w:sz w:val="24"/>
          <w:szCs w:val="24"/>
        </w:rPr>
      </w:pPr>
      <w:r w:rsidRPr="005A7D8D">
        <w:rPr>
          <w:b/>
          <w:bCs/>
          <w:sz w:val="24"/>
          <w:szCs w:val="24"/>
        </w:rPr>
        <w:t>Orders Controller</w:t>
      </w:r>
    </w:p>
    <w:p w14:paraId="3100C39E" w14:textId="77777777" w:rsidR="005A7D8D" w:rsidRPr="005A7D8D" w:rsidRDefault="005A7D8D" w:rsidP="005A7D8D">
      <w:pPr>
        <w:pStyle w:val="ListParagraph"/>
        <w:numPr>
          <w:ilvl w:val="0"/>
          <w:numId w:val="17"/>
        </w:numPr>
        <w:rPr>
          <w:b/>
          <w:bCs/>
          <w:sz w:val="24"/>
          <w:szCs w:val="24"/>
          <w:lang w:val="en-US"/>
        </w:rPr>
      </w:pPr>
      <w:r w:rsidRPr="005A7D8D">
        <w:rPr>
          <w:b/>
          <w:bCs/>
          <w:sz w:val="24"/>
          <w:szCs w:val="24"/>
          <w:lang w:val="en-US"/>
        </w:rPr>
        <w:t>[GET] /orders</w:t>
      </w:r>
    </w:p>
    <w:p w14:paraId="055D4B23" w14:textId="01A1853E" w:rsidR="005A7D8D" w:rsidRPr="005A7D8D" w:rsidRDefault="005A7D8D" w:rsidP="000C17B3">
      <w:pPr>
        <w:spacing w:line="240" w:lineRule="auto"/>
        <w:ind w:left="1080"/>
        <w:rPr>
          <w:sz w:val="24"/>
          <w:szCs w:val="24"/>
          <w:lang w:val="en-US"/>
        </w:rPr>
      </w:pPr>
      <w:r w:rsidRPr="005A7D8D">
        <w:rPr>
          <w:sz w:val="24"/>
          <w:szCs w:val="24"/>
          <w:lang w:val="en-US"/>
        </w:rPr>
        <w:t>Ako je user vraća samo njegove porudžbine</w:t>
      </w:r>
    </w:p>
    <w:p w14:paraId="671833D0" w14:textId="2C815046" w:rsidR="005A7D8D" w:rsidRPr="005A7D8D" w:rsidRDefault="005A7D8D" w:rsidP="000C17B3">
      <w:pPr>
        <w:spacing w:line="240" w:lineRule="auto"/>
        <w:ind w:left="1080"/>
        <w:rPr>
          <w:sz w:val="24"/>
          <w:szCs w:val="24"/>
          <w:lang w:val="en-US"/>
        </w:rPr>
      </w:pPr>
      <w:r w:rsidRPr="005A7D8D">
        <w:rPr>
          <w:sz w:val="24"/>
          <w:szCs w:val="24"/>
          <w:lang w:val="en-US"/>
        </w:rPr>
        <w:t>Ako je admin podržan je query parametar user_id za filtriranje po korisniku</w:t>
      </w:r>
    </w:p>
    <w:p w14:paraId="268891F3" w14:textId="36A0CC95" w:rsidR="005A7D8D" w:rsidRPr="005A7D8D" w:rsidRDefault="005A7D8D" w:rsidP="005A7D8D">
      <w:pPr>
        <w:pStyle w:val="ListParagraph"/>
        <w:numPr>
          <w:ilvl w:val="0"/>
          <w:numId w:val="17"/>
        </w:numPr>
        <w:rPr>
          <w:b/>
          <w:bCs/>
          <w:sz w:val="24"/>
          <w:szCs w:val="24"/>
          <w:lang w:val="en-US"/>
        </w:rPr>
      </w:pPr>
      <w:r w:rsidRPr="005A7D8D">
        <w:rPr>
          <w:b/>
          <w:bCs/>
          <w:sz w:val="24"/>
          <w:szCs w:val="24"/>
          <w:lang w:val="en-US"/>
        </w:rPr>
        <w:t>[POST] /orders</w:t>
      </w:r>
      <w:r w:rsidRPr="005A7D8D">
        <w:rPr>
          <w:b/>
          <w:bCs/>
          <w:sz w:val="24"/>
          <w:szCs w:val="24"/>
          <w:lang w:val="en-US"/>
        </w:rPr>
        <w:br/>
      </w:r>
      <w:r w:rsidRPr="005A7D8D">
        <w:rPr>
          <w:sz w:val="24"/>
          <w:szCs w:val="24"/>
          <w:lang w:val="en-US"/>
        </w:rPr>
        <w:t>Kreira</w:t>
      </w:r>
      <w:r w:rsidR="000C17B3">
        <w:rPr>
          <w:sz w:val="24"/>
          <w:szCs w:val="24"/>
          <w:lang w:val="en-US"/>
        </w:rPr>
        <w:t>nje</w:t>
      </w:r>
      <w:r w:rsidRPr="005A7D8D">
        <w:rPr>
          <w:sz w:val="24"/>
          <w:szCs w:val="24"/>
          <w:lang w:val="en-US"/>
        </w:rPr>
        <w:t xml:space="preserve"> porudžbinu</w:t>
      </w:r>
      <w:r w:rsidR="000C17B3">
        <w:rPr>
          <w:sz w:val="24"/>
          <w:szCs w:val="24"/>
          <w:lang w:val="en-US"/>
        </w:rPr>
        <w:t xml:space="preserve">, </w:t>
      </w:r>
      <w:r w:rsidRPr="005A7D8D">
        <w:rPr>
          <w:sz w:val="24"/>
          <w:szCs w:val="24"/>
          <w:lang w:val="en-US"/>
        </w:rPr>
        <w:t>user_id se uzima iz tokena</w:t>
      </w:r>
      <w:r w:rsidR="000C17B3">
        <w:rPr>
          <w:sz w:val="24"/>
          <w:szCs w:val="24"/>
          <w:lang w:val="en-US"/>
        </w:rPr>
        <w:t>, p</w:t>
      </w:r>
      <w:r w:rsidRPr="005A7D8D">
        <w:rPr>
          <w:sz w:val="24"/>
          <w:szCs w:val="24"/>
          <w:lang w:val="en-US"/>
        </w:rPr>
        <w:t>roverava</w:t>
      </w:r>
      <w:r w:rsidR="000C17B3">
        <w:rPr>
          <w:sz w:val="24"/>
          <w:szCs w:val="24"/>
          <w:lang w:val="en-US"/>
        </w:rPr>
        <w:t xml:space="preserve"> se</w:t>
      </w:r>
      <w:r w:rsidRPr="005A7D8D">
        <w:rPr>
          <w:sz w:val="24"/>
          <w:szCs w:val="24"/>
          <w:lang w:val="en-US"/>
        </w:rPr>
        <w:t xml:space="preserve"> stock</w:t>
      </w:r>
      <w:r w:rsidR="000C17B3">
        <w:rPr>
          <w:sz w:val="24"/>
          <w:szCs w:val="24"/>
          <w:lang w:val="en-US"/>
        </w:rPr>
        <w:t>,</w:t>
      </w:r>
      <w:r w:rsidRPr="005A7D8D">
        <w:rPr>
          <w:sz w:val="24"/>
          <w:szCs w:val="24"/>
          <w:lang w:val="en-US"/>
        </w:rPr>
        <w:t xml:space="preserve"> vraća</w:t>
      </w:r>
      <w:r w:rsidR="000C17B3">
        <w:rPr>
          <w:sz w:val="24"/>
          <w:szCs w:val="24"/>
          <w:lang w:val="en-US"/>
        </w:rPr>
        <w:t>nje</w:t>
      </w:r>
      <w:r w:rsidRPr="005A7D8D">
        <w:rPr>
          <w:sz w:val="24"/>
          <w:szCs w:val="24"/>
          <w:lang w:val="en-US"/>
        </w:rPr>
        <w:t xml:space="preserve"> grešk</w:t>
      </w:r>
      <w:r w:rsidR="000C17B3">
        <w:rPr>
          <w:sz w:val="24"/>
          <w:szCs w:val="24"/>
          <w:lang w:val="en-US"/>
        </w:rPr>
        <w:t>e</w:t>
      </w:r>
      <w:r w:rsidRPr="005A7D8D">
        <w:rPr>
          <w:sz w:val="24"/>
          <w:szCs w:val="24"/>
          <w:lang w:val="en-US"/>
        </w:rPr>
        <w:t xml:space="preserve"> ako nema dovoljno</w:t>
      </w:r>
    </w:p>
    <w:p w14:paraId="6053D385" w14:textId="37DC2097" w:rsidR="005A7D8D" w:rsidRPr="005A7D8D" w:rsidRDefault="005A7D8D" w:rsidP="005A7D8D">
      <w:pPr>
        <w:pStyle w:val="ListParagraph"/>
        <w:numPr>
          <w:ilvl w:val="0"/>
          <w:numId w:val="17"/>
        </w:numPr>
        <w:rPr>
          <w:b/>
          <w:bCs/>
          <w:sz w:val="24"/>
          <w:szCs w:val="24"/>
          <w:lang w:val="en-US"/>
        </w:rPr>
      </w:pPr>
      <w:r w:rsidRPr="005A7D8D">
        <w:rPr>
          <w:b/>
          <w:bCs/>
          <w:sz w:val="24"/>
          <w:szCs w:val="24"/>
          <w:lang w:val="en-US"/>
        </w:rPr>
        <w:t>(ADMIN) [DELETE] /orders/{id}</w:t>
      </w:r>
      <w:r w:rsidRPr="005A7D8D">
        <w:rPr>
          <w:b/>
          <w:bCs/>
          <w:sz w:val="24"/>
          <w:szCs w:val="24"/>
          <w:lang w:val="en-US"/>
        </w:rPr>
        <w:br/>
      </w:r>
      <w:r w:rsidRPr="005A7D8D">
        <w:rPr>
          <w:sz w:val="24"/>
          <w:szCs w:val="24"/>
          <w:lang w:val="en-US"/>
        </w:rPr>
        <w:t>Bri</w:t>
      </w:r>
      <w:r w:rsidR="000C17B3">
        <w:rPr>
          <w:sz w:val="24"/>
          <w:szCs w:val="24"/>
          <w:lang w:val="en-US"/>
        </w:rPr>
        <w:t>sanje</w:t>
      </w:r>
      <w:r w:rsidRPr="005A7D8D">
        <w:rPr>
          <w:sz w:val="24"/>
          <w:szCs w:val="24"/>
          <w:lang w:val="en-US"/>
        </w:rPr>
        <w:t xml:space="preserve"> porudžbin</w:t>
      </w:r>
      <w:r w:rsidR="000C17B3">
        <w:rPr>
          <w:sz w:val="24"/>
          <w:szCs w:val="24"/>
          <w:lang w:val="en-US"/>
        </w:rPr>
        <w:t>e</w:t>
      </w:r>
    </w:p>
    <w:p w14:paraId="6A5EDE56" w14:textId="0DC3233B" w:rsidR="005A7D8D" w:rsidRDefault="005A7D8D" w:rsidP="007E399F">
      <w:pPr>
        <w:rPr>
          <w:b/>
          <w:bCs/>
          <w:sz w:val="24"/>
          <w:szCs w:val="24"/>
        </w:rPr>
      </w:pPr>
      <w:r w:rsidRPr="005A7D8D">
        <w:rPr>
          <w:b/>
          <w:bCs/>
          <w:sz w:val="24"/>
          <w:szCs w:val="24"/>
        </w:rPr>
        <w:t>Users Controller (admin panel)</w:t>
      </w:r>
    </w:p>
    <w:p w14:paraId="212BE0C4" w14:textId="1B9C1769" w:rsidR="005A7D8D" w:rsidRPr="005A7D8D" w:rsidRDefault="005A7D8D" w:rsidP="005A7D8D">
      <w:pPr>
        <w:pStyle w:val="ListParagraph"/>
        <w:numPr>
          <w:ilvl w:val="0"/>
          <w:numId w:val="19"/>
        </w:numPr>
        <w:rPr>
          <w:b/>
          <w:bCs/>
          <w:sz w:val="24"/>
          <w:szCs w:val="24"/>
          <w:lang w:val="en-US"/>
        </w:rPr>
      </w:pPr>
      <w:r w:rsidRPr="005A7D8D">
        <w:rPr>
          <w:b/>
          <w:bCs/>
          <w:sz w:val="24"/>
          <w:szCs w:val="24"/>
        </w:rPr>
        <w:t>(ADMIN) [GET] /users</w:t>
      </w:r>
      <w:r w:rsidRPr="005A7D8D">
        <w:rPr>
          <w:b/>
          <w:bCs/>
          <w:sz w:val="24"/>
          <w:szCs w:val="24"/>
        </w:rPr>
        <w:br/>
      </w:r>
      <w:r w:rsidRPr="005A7D8D">
        <w:rPr>
          <w:sz w:val="24"/>
          <w:szCs w:val="24"/>
        </w:rPr>
        <w:t>Vraća</w:t>
      </w:r>
      <w:r w:rsidR="000C17B3">
        <w:rPr>
          <w:sz w:val="24"/>
          <w:szCs w:val="24"/>
        </w:rPr>
        <w:t>nje</w:t>
      </w:r>
      <w:r w:rsidRPr="005A7D8D">
        <w:rPr>
          <w:sz w:val="24"/>
          <w:szCs w:val="24"/>
        </w:rPr>
        <w:t xml:space="preserve"> list</w:t>
      </w:r>
      <w:r w:rsidR="000C17B3">
        <w:rPr>
          <w:sz w:val="24"/>
          <w:szCs w:val="24"/>
        </w:rPr>
        <w:t>e</w:t>
      </w:r>
      <w:r w:rsidRPr="005A7D8D">
        <w:rPr>
          <w:sz w:val="24"/>
          <w:szCs w:val="24"/>
        </w:rPr>
        <w:t xml:space="preserve"> korisnika</w:t>
      </w:r>
    </w:p>
    <w:p w14:paraId="1F508868" w14:textId="77777777" w:rsidR="001F6CBA" w:rsidRDefault="001F6CBA" w:rsidP="007E399F">
      <w:pPr>
        <w:rPr>
          <w:b/>
          <w:bCs/>
          <w:sz w:val="28"/>
          <w:szCs w:val="28"/>
        </w:rPr>
      </w:pPr>
    </w:p>
    <w:p w14:paraId="02ADAFC5" w14:textId="77777777" w:rsidR="00523CDC" w:rsidRDefault="00523CDC" w:rsidP="007E399F">
      <w:pPr>
        <w:rPr>
          <w:b/>
          <w:bCs/>
          <w:sz w:val="28"/>
          <w:szCs w:val="28"/>
        </w:rPr>
      </w:pPr>
    </w:p>
    <w:p w14:paraId="5B85A0CB" w14:textId="77777777" w:rsidR="00CB1F87" w:rsidRDefault="00CB1F87" w:rsidP="007E399F">
      <w:pPr>
        <w:rPr>
          <w:b/>
          <w:bCs/>
          <w:sz w:val="28"/>
          <w:szCs w:val="28"/>
        </w:rPr>
      </w:pPr>
    </w:p>
    <w:p w14:paraId="4CA4D4D0" w14:textId="77777777" w:rsidR="00CB1F87" w:rsidRDefault="00CB1F87" w:rsidP="007E399F">
      <w:pPr>
        <w:rPr>
          <w:b/>
          <w:bCs/>
          <w:sz w:val="28"/>
          <w:szCs w:val="28"/>
        </w:rPr>
      </w:pPr>
    </w:p>
    <w:p w14:paraId="21336D47" w14:textId="640C37CA" w:rsidR="00523CDC" w:rsidRDefault="00523CDC" w:rsidP="007E399F">
      <w:pPr>
        <w:rPr>
          <w:b/>
          <w:bCs/>
          <w:sz w:val="28"/>
          <w:szCs w:val="28"/>
        </w:rPr>
      </w:pPr>
    </w:p>
    <w:p w14:paraId="7D8077BC" w14:textId="5C3CBD34" w:rsidR="00367225" w:rsidRDefault="00ED4B64" w:rsidP="003A412D">
      <w:pPr>
        <w:jc w:val="both"/>
        <w:rPr>
          <w:b/>
          <w:bCs/>
          <w:sz w:val="28"/>
          <w:szCs w:val="28"/>
        </w:rPr>
      </w:pPr>
      <w:r w:rsidRPr="00ED4B64">
        <w:rPr>
          <w:b/>
          <w:bCs/>
          <w:sz w:val="28"/>
          <w:szCs w:val="28"/>
        </w:rPr>
        <w:lastRenderedPageBreak/>
        <w:t>Klijentska aplikacija (React)</w:t>
      </w:r>
    </w:p>
    <w:p w14:paraId="7C213B84" w14:textId="1DBBEABD" w:rsidR="00AA722A" w:rsidRDefault="00F543BD" w:rsidP="003A412D">
      <w:pPr>
        <w:jc w:val="both"/>
        <w:rPr>
          <w:sz w:val="24"/>
          <w:szCs w:val="24"/>
        </w:rPr>
      </w:pPr>
      <w:r w:rsidRPr="00F543BD">
        <w:rPr>
          <w:sz w:val="24"/>
          <w:szCs w:val="24"/>
        </w:rPr>
        <w:t xml:space="preserve">Klijentska aplikacija </w:t>
      </w:r>
      <w:r w:rsidR="00495AB3">
        <w:rPr>
          <w:sz w:val="24"/>
          <w:szCs w:val="24"/>
        </w:rPr>
        <w:t>je napravljena u React-u i omogućava dva tipa korisnika:</w:t>
      </w:r>
    </w:p>
    <w:p w14:paraId="3B12CDE9" w14:textId="512A1DE5" w:rsidR="00495AB3" w:rsidRDefault="00495AB3" w:rsidP="003A412D">
      <w:pPr>
        <w:pStyle w:val="ListParagraph"/>
        <w:numPr>
          <w:ilvl w:val="0"/>
          <w:numId w:val="19"/>
        </w:numPr>
        <w:jc w:val="both"/>
        <w:rPr>
          <w:sz w:val="24"/>
          <w:szCs w:val="24"/>
        </w:rPr>
      </w:pPr>
      <w:r>
        <w:rPr>
          <w:sz w:val="24"/>
          <w:szCs w:val="24"/>
        </w:rPr>
        <w:t>Korisnik (user): registracija, login, pregled proizvoda i kreiranje porudžbina, uvid u listu svojih porudžbina</w:t>
      </w:r>
    </w:p>
    <w:p w14:paraId="6F8DEE44" w14:textId="72E5E5A4" w:rsidR="00495AB3" w:rsidRPr="00495AB3" w:rsidRDefault="00495AB3" w:rsidP="003A412D">
      <w:pPr>
        <w:pStyle w:val="ListParagraph"/>
        <w:numPr>
          <w:ilvl w:val="0"/>
          <w:numId w:val="19"/>
        </w:numPr>
        <w:jc w:val="both"/>
        <w:rPr>
          <w:sz w:val="24"/>
          <w:szCs w:val="24"/>
        </w:rPr>
      </w:pPr>
      <w:r>
        <w:rPr>
          <w:sz w:val="24"/>
          <w:szCs w:val="24"/>
        </w:rPr>
        <w:t>Administrator: login bez registracije, kreiranje, izmena i brisanje proizvoda, pregled i brisanje porudžbina bilo kog korisnika</w:t>
      </w:r>
    </w:p>
    <w:p w14:paraId="02E63A3B" w14:textId="53A1A6DB" w:rsidR="00A33694" w:rsidRDefault="00495AB3" w:rsidP="003A412D">
      <w:pPr>
        <w:jc w:val="both"/>
        <w:rPr>
          <w:sz w:val="24"/>
          <w:szCs w:val="24"/>
        </w:rPr>
      </w:pPr>
      <w:r>
        <w:rPr>
          <w:sz w:val="24"/>
          <w:szCs w:val="24"/>
        </w:rPr>
        <w:t>Aplikacija komunicira preko API Gateway-a (</w:t>
      </w:r>
      <w:hyperlink r:id="rId11" w:history="1">
        <w:r w:rsidRPr="005A4FE0">
          <w:rPr>
            <w:rStyle w:val="Hyperlink"/>
            <w:sz w:val="24"/>
            <w:szCs w:val="24"/>
          </w:rPr>
          <w:t>http://localhost:8000/api</w:t>
        </w:r>
      </w:hyperlink>
      <w:r>
        <w:rPr>
          <w:sz w:val="24"/>
          <w:szCs w:val="24"/>
        </w:rPr>
        <w:t>), koristeći REST pozive i Bearer token nakon logina.</w:t>
      </w:r>
    </w:p>
    <w:p w14:paraId="28767AF2" w14:textId="54A62462" w:rsidR="00A33694" w:rsidRDefault="00A33694" w:rsidP="003A412D">
      <w:pPr>
        <w:jc w:val="both"/>
        <w:rPr>
          <w:sz w:val="24"/>
          <w:szCs w:val="24"/>
        </w:rPr>
      </w:pPr>
      <w:r>
        <w:rPr>
          <w:sz w:val="24"/>
          <w:szCs w:val="24"/>
        </w:rPr>
        <w:t>Struktura aplikacije:</w:t>
      </w:r>
    </w:p>
    <w:p w14:paraId="6886D090" w14:textId="3A02AE19" w:rsidR="00554CDE" w:rsidRPr="00495AB3" w:rsidRDefault="00F02859" w:rsidP="007E399F">
      <w:pPr>
        <w:rPr>
          <w:sz w:val="24"/>
          <w:szCs w:val="24"/>
          <w:lang w:val="en-US"/>
        </w:rPr>
      </w:pPr>
      <w:r>
        <w:rPr>
          <w:noProof/>
          <w:sz w:val="24"/>
          <w:szCs w:val="24"/>
        </w:rPr>
        <w:drawing>
          <wp:inline distT="0" distB="0" distL="0" distR="0" wp14:anchorId="71E4F575" wp14:editId="201DF23E">
            <wp:extent cx="2437361" cy="3320461"/>
            <wp:effectExtent l="0" t="0" r="1270" b="0"/>
            <wp:docPr id="1004636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6244"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37361" cy="3320461"/>
                    </a:xfrm>
                    <a:prstGeom prst="rect">
                      <a:avLst/>
                    </a:prstGeom>
                    <a:noFill/>
                    <a:ln>
                      <a:noFill/>
                    </a:ln>
                  </pic:spPr>
                </pic:pic>
              </a:graphicData>
            </a:graphic>
          </wp:inline>
        </w:drawing>
      </w:r>
      <w:r w:rsidR="00495AB3">
        <w:rPr>
          <w:sz w:val="24"/>
          <w:szCs w:val="24"/>
        </w:rPr>
        <w:t xml:space="preserve"> </w:t>
      </w:r>
    </w:p>
    <w:p w14:paraId="532B4F33" w14:textId="77777777" w:rsidR="00495AB3" w:rsidRDefault="00495AB3" w:rsidP="007E399F">
      <w:pPr>
        <w:rPr>
          <w:b/>
          <w:bCs/>
          <w:sz w:val="28"/>
          <w:szCs w:val="28"/>
        </w:rPr>
      </w:pPr>
    </w:p>
    <w:p w14:paraId="3694324B" w14:textId="77777777" w:rsidR="00495AB3" w:rsidRDefault="00495AB3" w:rsidP="007E399F">
      <w:pPr>
        <w:rPr>
          <w:b/>
          <w:bCs/>
          <w:sz w:val="28"/>
          <w:szCs w:val="28"/>
        </w:rPr>
      </w:pPr>
    </w:p>
    <w:p w14:paraId="13834894" w14:textId="77777777" w:rsidR="00495AB3" w:rsidRDefault="00495AB3" w:rsidP="007E399F">
      <w:pPr>
        <w:rPr>
          <w:b/>
          <w:bCs/>
          <w:sz w:val="28"/>
          <w:szCs w:val="28"/>
        </w:rPr>
      </w:pPr>
    </w:p>
    <w:p w14:paraId="1B1B58EC" w14:textId="77777777" w:rsidR="00495AB3" w:rsidRDefault="00495AB3" w:rsidP="007E399F">
      <w:pPr>
        <w:rPr>
          <w:b/>
          <w:bCs/>
          <w:sz w:val="28"/>
          <w:szCs w:val="28"/>
        </w:rPr>
      </w:pPr>
    </w:p>
    <w:p w14:paraId="3F27E6CA" w14:textId="77777777" w:rsidR="00495AB3" w:rsidRDefault="00495AB3" w:rsidP="007E399F">
      <w:pPr>
        <w:rPr>
          <w:b/>
          <w:bCs/>
          <w:sz w:val="28"/>
          <w:szCs w:val="28"/>
        </w:rPr>
      </w:pPr>
    </w:p>
    <w:p w14:paraId="0416DC6C" w14:textId="77777777" w:rsidR="00495AB3" w:rsidRDefault="00495AB3" w:rsidP="007E399F">
      <w:pPr>
        <w:rPr>
          <w:b/>
          <w:bCs/>
          <w:sz w:val="28"/>
          <w:szCs w:val="28"/>
        </w:rPr>
      </w:pPr>
    </w:p>
    <w:p w14:paraId="78FE28DF" w14:textId="77777777" w:rsidR="00495AB3" w:rsidRDefault="00495AB3" w:rsidP="007E399F">
      <w:pPr>
        <w:rPr>
          <w:b/>
          <w:bCs/>
          <w:sz w:val="28"/>
          <w:szCs w:val="28"/>
        </w:rPr>
      </w:pPr>
    </w:p>
    <w:p w14:paraId="595F5CEF" w14:textId="77777777" w:rsidR="00495AB3" w:rsidRDefault="00495AB3" w:rsidP="007E399F">
      <w:pPr>
        <w:rPr>
          <w:b/>
          <w:bCs/>
          <w:sz w:val="28"/>
          <w:szCs w:val="28"/>
        </w:rPr>
      </w:pPr>
    </w:p>
    <w:p w14:paraId="6DBB53D4" w14:textId="77777777" w:rsidR="00495AB3" w:rsidRDefault="00495AB3" w:rsidP="007E399F">
      <w:pPr>
        <w:rPr>
          <w:b/>
          <w:bCs/>
          <w:sz w:val="28"/>
          <w:szCs w:val="28"/>
        </w:rPr>
      </w:pPr>
    </w:p>
    <w:p w14:paraId="530FA50D" w14:textId="3A7D232D" w:rsidR="00495AB3" w:rsidRPr="00495AB3" w:rsidRDefault="00495AB3" w:rsidP="007E399F">
      <w:pPr>
        <w:rPr>
          <w:b/>
          <w:bCs/>
          <w:sz w:val="28"/>
          <w:szCs w:val="28"/>
        </w:rPr>
      </w:pPr>
      <w:r w:rsidRPr="00495AB3">
        <w:rPr>
          <w:b/>
          <w:bCs/>
          <w:sz w:val="28"/>
          <w:szCs w:val="28"/>
        </w:rPr>
        <w:lastRenderedPageBreak/>
        <w:t>Rute i ekrani</w:t>
      </w:r>
    </w:p>
    <w:p w14:paraId="6181F417" w14:textId="2B7BBC93" w:rsidR="00554CDE" w:rsidRDefault="00495AB3" w:rsidP="003A412D">
      <w:pPr>
        <w:pStyle w:val="ListParagraph"/>
        <w:numPr>
          <w:ilvl w:val="0"/>
          <w:numId w:val="20"/>
        </w:numPr>
        <w:jc w:val="both"/>
        <w:rPr>
          <w:sz w:val="24"/>
          <w:szCs w:val="24"/>
        </w:rPr>
      </w:pPr>
      <w:r>
        <w:rPr>
          <w:sz w:val="24"/>
          <w:szCs w:val="24"/>
        </w:rPr>
        <w:t>/login – za prijavu korisnika, nakon logovanja čuva se korisnik i token u localStorage a UI preusmerava:</w:t>
      </w:r>
    </w:p>
    <w:p w14:paraId="642EEB4F" w14:textId="53FD4E74" w:rsidR="00495AB3" w:rsidRPr="00495AB3" w:rsidRDefault="00495AB3" w:rsidP="003A412D">
      <w:pPr>
        <w:pStyle w:val="ListParagraph"/>
        <w:numPr>
          <w:ilvl w:val="1"/>
          <w:numId w:val="20"/>
        </w:numPr>
        <w:jc w:val="both"/>
        <w:rPr>
          <w:sz w:val="24"/>
          <w:szCs w:val="24"/>
        </w:rPr>
      </w:pPr>
      <w:r>
        <w:rPr>
          <w:sz w:val="24"/>
          <w:szCs w:val="24"/>
        </w:rPr>
        <w:t>Admin –</w:t>
      </w:r>
      <w:r>
        <w:rPr>
          <w:sz w:val="24"/>
          <w:szCs w:val="24"/>
          <w:lang w:val="en-US"/>
        </w:rPr>
        <w:t>&gt; /admin</w:t>
      </w:r>
    </w:p>
    <w:p w14:paraId="183CFDCC" w14:textId="1EE7EA92" w:rsidR="00495AB3" w:rsidRPr="00495AB3" w:rsidRDefault="00495AB3" w:rsidP="003A412D">
      <w:pPr>
        <w:pStyle w:val="ListParagraph"/>
        <w:numPr>
          <w:ilvl w:val="1"/>
          <w:numId w:val="20"/>
        </w:numPr>
        <w:jc w:val="both"/>
        <w:rPr>
          <w:sz w:val="24"/>
          <w:szCs w:val="24"/>
        </w:rPr>
      </w:pPr>
      <w:r>
        <w:rPr>
          <w:sz w:val="24"/>
          <w:szCs w:val="24"/>
          <w:lang w:val="en-US"/>
        </w:rPr>
        <w:t>User –&gt; /user</w:t>
      </w:r>
    </w:p>
    <w:p w14:paraId="62A6BB03" w14:textId="5A1C33AE" w:rsidR="00495AB3" w:rsidRPr="00495AB3" w:rsidRDefault="00495AB3" w:rsidP="003A412D">
      <w:pPr>
        <w:pStyle w:val="ListParagraph"/>
        <w:numPr>
          <w:ilvl w:val="0"/>
          <w:numId w:val="20"/>
        </w:numPr>
        <w:jc w:val="both"/>
        <w:rPr>
          <w:sz w:val="24"/>
          <w:szCs w:val="24"/>
        </w:rPr>
      </w:pPr>
      <w:r>
        <w:rPr>
          <w:sz w:val="24"/>
          <w:szCs w:val="24"/>
          <w:lang w:val="en-US"/>
        </w:rPr>
        <w:t>/</w:t>
      </w:r>
      <w:proofErr w:type="gramStart"/>
      <w:r>
        <w:rPr>
          <w:sz w:val="24"/>
          <w:szCs w:val="24"/>
          <w:lang w:val="en-US"/>
        </w:rPr>
        <w:t>register</w:t>
      </w:r>
      <w:proofErr w:type="gramEnd"/>
      <w:r>
        <w:rPr>
          <w:sz w:val="24"/>
          <w:szCs w:val="24"/>
          <w:lang w:val="en-US"/>
        </w:rPr>
        <w:t xml:space="preserve"> – registracija korisnika</w:t>
      </w:r>
    </w:p>
    <w:p w14:paraId="6139C537" w14:textId="55523DE7" w:rsidR="00495AB3" w:rsidRPr="00495AB3" w:rsidRDefault="00495AB3" w:rsidP="003A412D">
      <w:pPr>
        <w:pStyle w:val="ListParagraph"/>
        <w:numPr>
          <w:ilvl w:val="0"/>
          <w:numId w:val="20"/>
        </w:numPr>
        <w:jc w:val="both"/>
        <w:rPr>
          <w:sz w:val="24"/>
          <w:szCs w:val="24"/>
        </w:rPr>
      </w:pPr>
      <w:r>
        <w:rPr>
          <w:sz w:val="24"/>
          <w:szCs w:val="24"/>
          <w:lang w:val="en-US"/>
        </w:rPr>
        <w:t>/</w:t>
      </w:r>
      <w:proofErr w:type="gramStart"/>
      <w:r>
        <w:rPr>
          <w:sz w:val="24"/>
          <w:szCs w:val="24"/>
          <w:lang w:val="en-US"/>
        </w:rPr>
        <w:t>admin</w:t>
      </w:r>
      <w:proofErr w:type="gramEnd"/>
      <w:r>
        <w:rPr>
          <w:sz w:val="24"/>
          <w:szCs w:val="24"/>
          <w:lang w:val="en-US"/>
        </w:rPr>
        <w:t xml:space="preserve"> – admin panel</w:t>
      </w:r>
    </w:p>
    <w:p w14:paraId="1C1B3B94" w14:textId="1556B48B" w:rsidR="00495AB3" w:rsidRPr="00495AB3" w:rsidRDefault="00495AB3" w:rsidP="003A412D">
      <w:pPr>
        <w:pStyle w:val="ListParagraph"/>
        <w:numPr>
          <w:ilvl w:val="1"/>
          <w:numId w:val="20"/>
        </w:numPr>
        <w:jc w:val="both"/>
        <w:rPr>
          <w:sz w:val="24"/>
          <w:szCs w:val="24"/>
        </w:rPr>
      </w:pPr>
      <w:r>
        <w:rPr>
          <w:sz w:val="24"/>
          <w:szCs w:val="24"/>
          <w:lang w:val="en-US"/>
        </w:rPr>
        <w:t>Forma za kreiranje proizvoda</w:t>
      </w:r>
    </w:p>
    <w:p w14:paraId="035B3EDD" w14:textId="5F7BDF50" w:rsidR="00495AB3" w:rsidRPr="00495AB3" w:rsidRDefault="00495AB3" w:rsidP="003A412D">
      <w:pPr>
        <w:pStyle w:val="ListParagraph"/>
        <w:numPr>
          <w:ilvl w:val="1"/>
          <w:numId w:val="20"/>
        </w:numPr>
        <w:jc w:val="both"/>
        <w:rPr>
          <w:sz w:val="24"/>
          <w:szCs w:val="24"/>
        </w:rPr>
      </w:pPr>
      <w:r w:rsidRPr="00495AB3">
        <w:rPr>
          <w:sz w:val="24"/>
          <w:szCs w:val="24"/>
          <w:lang w:val="it-IT"/>
        </w:rPr>
        <w:t>Tabela proizvoda sa edit i</w:t>
      </w:r>
      <w:r>
        <w:rPr>
          <w:sz w:val="24"/>
          <w:szCs w:val="24"/>
          <w:lang w:val="it-IT"/>
        </w:rPr>
        <w:t xml:space="preserve"> delete</w:t>
      </w:r>
    </w:p>
    <w:p w14:paraId="0D623218" w14:textId="5EB8AF94" w:rsidR="00495AB3" w:rsidRPr="00495AB3" w:rsidRDefault="00495AB3" w:rsidP="003A412D">
      <w:pPr>
        <w:pStyle w:val="ListParagraph"/>
        <w:numPr>
          <w:ilvl w:val="1"/>
          <w:numId w:val="20"/>
        </w:numPr>
        <w:jc w:val="both"/>
        <w:rPr>
          <w:sz w:val="24"/>
          <w:szCs w:val="24"/>
        </w:rPr>
      </w:pPr>
      <w:r>
        <w:rPr>
          <w:sz w:val="24"/>
          <w:szCs w:val="24"/>
          <w:lang w:val="it-IT"/>
        </w:rPr>
        <w:t>Dropdown korisnika i tabela sa porud</w:t>
      </w:r>
      <w:r>
        <w:rPr>
          <w:sz w:val="24"/>
          <w:szCs w:val="24"/>
        </w:rPr>
        <w:t>žbinama, delete order dugme</w:t>
      </w:r>
    </w:p>
    <w:p w14:paraId="42F712BF" w14:textId="50EA4AE1" w:rsidR="00495AB3" w:rsidRPr="00495AB3" w:rsidRDefault="00495AB3" w:rsidP="003A412D">
      <w:pPr>
        <w:pStyle w:val="ListParagraph"/>
        <w:numPr>
          <w:ilvl w:val="0"/>
          <w:numId w:val="20"/>
        </w:numPr>
        <w:jc w:val="both"/>
        <w:rPr>
          <w:sz w:val="24"/>
          <w:szCs w:val="24"/>
        </w:rPr>
      </w:pPr>
      <w:r>
        <w:rPr>
          <w:sz w:val="24"/>
          <w:szCs w:val="24"/>
          <w:lang w:val="en-US"/>
        </w:rPr>
        <w:t>/</w:t>
      </w:r>
      <w:proofErr w:type="gramStart"/>
      <w:r>
        <w:rPr>
          <w:sz w:val="24"/>
          <w:szCs w:val="24"/>
          <w:lang w:val="en-US"/>
        </w:rPr>
        <w:t>user</w:t>
      </w:r>
      <w:proofErr w:type="gramEnd"/>
      <w:r>
        <w:rPr>
          <w:sz w:val="24"/>
          <w:szCs w:val="24"/>
          <w:lang w:val="en-US"/>
        </w:rPr>
        <w:t xml:space="preserve"> – korisnicki panel</w:t>
      </w:r>
    </w:p>
    <w:p w14:paraId="73B736FE" w14:textId="5B2C18F3" w:rsidR="00495AB3" w:rsidRPr="00495AB3" w:rsidRDefault="00495AB3" w:rsidP="003A412D">
      <w:pPr>
        <w:pStyle w:val="ListParagraph"/>
        <w:numPr>
          <w:ilvl w:val="1"/>
          <w:numId w:val="20"/>
        </w:numPr>
        <w:jc w:val="both"/>
        <w:rPr>
          <w:sz w:val="24"/>
          <w:szCs w:val="24"/>
        </w:rPr>
      </w:pPr>
      <w:r>
        <w:rPr>
          <w:sz w:val="24"/>
          <w:szCs w:val="24"/>
          <w:lang w:val="en-US"/>
        </w:rPr>
        <w:t>Lista proizvoda</w:t>
      </w:r>
    </w:p>
    <w:p w14:paraId="57715C0D" w14:textId="330059B7" w:rsidR="00495AB3" w:rsidRPr="00495AB3" w:rsidRDefault="00495AB3" w:rsidP="003A412D">
      <w:pPr>
        <w:pStyle w:val="ListParagraph"/>
        <w:numPr>
          <w:ilvl w:val="1"/>
          <w:numId w:val="20"/>
        </w:numPr>
        <w:jc w:val="both"/>
        <w:rPr>
          <w:sz w:val="24"/>
          <w:szCs w:val="24"/>
        </w:rPr>
      </w:pPr>
      <w:r>
        <w:rPr>
          <w:sz w:val="24"/>
          <w:szCs w:val="24"/>
          <w:lang w:val="en-US"/>
        </w:rPr>
        <w:t>Forma za kreiranje porudžbine</w:t>
      </w:r>
    </w:p>
    <w:p w14:paraId="24BDC59F" w14:textId="2EAF8E23" w:rsidR="00495AB3" w:rsidRPr="00495AB3" w:rsidRDefault="00495AB3" w:rsidP="003A412D">
      <w:pPr>
        <w:pStyle w:val="ListParagraph"/>
        <w:numPr>
          <w:ilvl w:val="1"/>
          <w:numId w:val="20"/>
        </w:numPr>
        <w:jc w:val="both"/>
        <w:rPr>
          <w:sz w:val="24"/>
          <w:szCs w:val="24"/>
        </w:rPr>
      </w:pPr>
      <w:r>
        <w:rPr>
          <w:sz w:val="24"/>
          <w:szCs w:val="24"/>
          <w:lang w:val="en-US"/>
        </w:rPr>
        <w:t>Tabela sa korisnikovim porudžbinama</w:t>
      </w:r>
    </w:p>
    <w:p w14:paraId="0A946B72" w14:textId="14B2D88F" w:rsidR="002065C6" w:rsidRDefault="002065C6" w:rsidP="00495AB3">
      <w:pPr>
        <w:rPr>
          <w:b/>
          <w:bCs/>
          <w:sz w:val="24"/>
          <w:szCs w:val="24"/>
        </w:rPr>
      </w:pPr>
      <w:r w:rsidRPr="002065C6">
        <w:rPr>
          <w:b/>
          <w:bCs/>
          <w:sz w:val="24"/>
          <w:szCs w:val="24"/>
        </w:rPr>
        <w:t>Login strana:</w:t>
      </w:r>
    </w:p>
    <w:p w14:paraId="5F6ECA7E" w14:textId="1E90F369" w:rsidR="002065C6" w:rsidRPr="002065C6" w:rsidRDefault="002065C6" w:rsidP="00495AB3">
      <w:pPr>
        <w:rPr>
          <w:b/>
          <w:bCs/>
          <w:sz w:val="24"/>
          <w:szCs w:val="24"/>
        </w:rPr>
      </w:pPr>
      <w:r>
        <w:rPr>
          <w:b/>
          <w:bCs/>
          <w:noProof/>
          <w:sz w:val="24"/>
          <w:szCs w:val="24"/>
        </w:rPr>
        <w:drawing>
          <wp:inline distT="0" distB="0" distL="0" distR="0" wp14:anchorId="39D6CB00" wp14:editId="3D4D3EA6">
            <wp:extent cx="3223539" cy="2065199"/>
            <wp:effectExtent l="114300" t="114300" r="110490" b="144780"/>
            <wp:docPr id="735222883"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22883" name="Picture 4" descr="A screenshot of a login for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223539" cy="2065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38C8AF" w14:textId="652F6CAD" w:rsidR="002065C6" w:rsidRDefault="002065C6" w:rsidP="00495AB3">
      <w:pPr>
        <w:rPr>
          <w:b/>
          <w:bCs/>
          <w:sz w:val="24"/>
          <w:szCs w:val="24"/>
        </w:rPr>
      </w:pPr>
      <w:r w:rsidRPr="002065C6">
        <w:rPr>
          <w:b/>
          <w:bCs/>
          <w:sz w:val="24"/>
          <w:szCs w:val="24"/>
        </w:rPr>
        <w:t>Register strana:</w:t>
      </w:r>
    </w:p>
    <w:p w14:paraId="05B457AA" w14:textId="7D164E5E" w:rsidR="002065C6" w:rsidRPr="002065C6" w:rsidRDefault="002065C6" w:rsidP="00495AB3">
      <w:pPr>
        <w:rPr>
          <w:b/>
          <w:bCs/>
          <w:sz w:val="24"/>
          <w:szCs w:val="24"/>
        </w:rPr>
      </w:pPr>
      <w:r>
        <w:rPr>
          <w:b/>
          <w:bCs/>
          <w:noProof/>
          <w:sz w:val="24"/>
          <w:szCs w:val="24"/>
        </w:rPr>
        <w:drawing>
          <wp:inline distT="0" distB="0" distL="0" distR="0" wp14:anchorId="5BC96275" wp14:editId="35492663">
            <wp:extent cx="3055885" cy="2339543"/>
            <wp:effectExtent l="133350" t="114300" r="125730" b="137160"/>
            <wp:docPr id="943208622"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08622" name="Picture 5" descr="A screenshot of a login for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055885" cy="23395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6C86F" w14:textId="6754E434" w:rsidR="002065C6" w:rsidRDefault="002065C6" w:rsidP="00495AB3">
      <w:pPr>
        <w:rPr>
          <w:b/>
          <w:bCs/>
          <w:sz w:val="24"/>
          <w:szCs w:val="24"/>
        </w:rPr>
      </w:pPr>
      <w:r w:rsidRPr="002065C6">
        <w:rPr>
          <w:b/>
          <w:bCs/>
          <w:sz w:val="24"/>
          <w:szCs w:val="24"/>
        </w:rPr>
        <w:lastRenderedPageBreak/>
        <w:t>User strana:</w:t>
      </w:r>
    </w:p>
    <w:p w14:paraId="428B8FAE" w14:textId="37847009" w:rsidR="002065C6" w:rsidRPr="002065C6" w:rsidRDefault="002065C6" w:rsidP="00495AB3">
      <w:pPr>
        <w:rPr>
          <w:b/>
          <w:bCs/>
          <w:sz w:val="24"/>
          <w:szCs w:val="24"/>
        </w:rPr>
      </w:pPr>
      <w:r>
        <w:rPr>
          <w:b/>
          <w:bCs/>
          <w:noProof/>
          <w:sz w:val="24"/>
          <w:szCs w:val="24"/>
        </w:rPr>
        <w:drawing>
          <wp:inline distT="0" distB="0" distL="0" distR="0" wp14:anchorId="6ECAD5EB" wp14:editId="248E9855">
            <wp:extent cx="3006090" cy="2783151"/>
            <wp:effectExtent l="133350" t="114300" r="118110" b="170180"/>
            <wp:docPr id="73510213" name="Picture 6" descr="A screenshot of a us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0213" name="Picture 6" descr="A screenshot of a user dashboar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008342" cy="2785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0F0C2B" w14:textId="2E3F419D" w:rsidR="002065C6" w:rsidRPr="002065C6" w:rsidRDefault="002065C6" w:rsidP="00495AB3">
      <w:pPr>
        <w:rPr>
          <w:b/>
          <w:bCs/>
          <w:sz w:val="24"/>
          <w:szCs w:val="24"/>
        </w:rPr>
      </w:pPr>
      <w:r w:rsidRPr="002065C6">
        <w:rPr>
          <w:b/>
          <w:bCs/>
          <w:sz w:val="24"/>
          <w:szCs w:val="24"/>
        </w:rPr>
        <w:t>Admin strana:</w:t>
      </w:r>
    </w:p>
    <w:p w14:paraId="31493279" w14:textId="71019573" w:rsidR="002065C6" w:rsidRDefault="002065C6" w:rsidP="00495AB3">
      <w:pPr>
        <w:rPr>
          <w:b/>
          <w:bCs/>
          <w:sz w:val="28"/>
          <w:szCs w:val="28"/>
        </w:rPr>
      </w:pPr>
      <w:r>
        <w:rPr>
          <w:b/>
          <w:bCs/>
          <w:noProof/>
          <w:sz w:val="28"/>
          <w:szCs w:val="28"/>
        </w:rPr>
        <w:drawing>
          <wp:inline distT="0" distB="0" distL="0" distR="0" wp14:anchorId="4DBB0480" wp14:editId="1882E7C1">
            <wp:extent cx="3006090" cy="4774377"/>
            <wp:effectExtent l="133350" t="114300" r="137160" b="140970"/>
            <wp:docPr id="774196984" name="Picture 7"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96984" name="Picture 7" descr="Screens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11053" cy="47822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330AB6" w14:textId="1F6CF1C3" w:rsidR="00A16474" w:rsidRDefault="00A16474" w:rsidP="00495AB3">
      <w:pPr>
        <w:rPr>
          <w:b/>
          <w:bCs/>
          <w:sz w:val="28"/>
          <w:szCs w:val="28"/>
        </w:rPr>
      </w:pPr>
      <w:r>
        <w:rPr>
          <w:b/>
          <w:bCs/>
          <w:sz w:val="28"/>
          <w:szCs w:val="28"/>
        </w:rPr>
        <w:lastRenderedPageBreak/>
        <w:t>Logika ekrana:</w:t>
      </w:r>
    </w:p>
    <w:p w14:paraId="1C16E6FF" w14:textId="02C09FE0" w:rsidR="00A16474" w:rsidRDefault="00A16474" w:rsidP="00495AB3">
      <w:pPr>
        <w:rPr>
          <w:sz w:val="24"/>
          <w:szCs w:val="24"/>
        </w:rPr>
      </w:pPr>
      <w:r>
        <w:rPr>
          <w:sz w:val="24"/>
          <w:szCs w:val="24"/>
        </w:rPr>
        <w:t>Admin strana:</w:t>
      </w:r>
    </w:p>
    <w:p w14:paraId="3FDFD4DF" w14:textId="1DCD116B" w:rsidR="00A16474" w:rsidRDefault="00A16474" w:rsidP="003A412D">
      <w:pPr>
        <w:pStyle w:val="ListParagraph"/>
        <w:numPr>
          <w:ilvl w:val="0"/>
          <w:numId w:val="22"/>
        </w:numPr>
        <w:jc w:val="both"/>
        <w:rPr>
          <w:sz w:val="24"/>
          <w:szCs w:val="24"/>
        </w:rPr>
      </w:pPr>
      <w:r>
        <w:rPr>
          <w:sz w:val="24"/>
          <w:szCs w:val="24"/>
        </w:rPr>
        <w:t>Učitavanje proizvoda i korisnika (GET /products, GET /users)</w:t>
      </w:r>
    </w:p>
    <w:p w14:paraId="3363889C" w14:textId="136E1232" w:rsidR="00A16474" w:rsidRDefault="00A16474" w:rsidP="003A412D">
      <w:pPr>
        <w:pStyle w:val="ListParagraph"/>
        <w:numPr>
          <w:ilvl w:val="0"/>
          <w:numId w:val="22"/>
        </w:numPr>
        <w:jc w:val="both"/>
        <w:rPr>
          <w:sz w:val="24"/>
          <w:szCs w:val="24"/>
        </w:rPr>
      </w:pPr>
      <w:r>
        <w:rPr>
          <w:sz w:val="24"/>
          <w:szCs w:val="24"/>
        </w:rPr>
        <w:t>Kreira proizvod (POST /products)</w:t>
      </w:r>
    </w:p>
    <w:p w14:paraId="638B7358" w14:textId="1823985A" w:rsidR="00A16474" w:rsidRDefault="00A16474" w:rsidP="003A412D">
      <w:pPr>
        <w:pStyle w:val="ListParagraph"/>
        <w:numPr>
          <w:ilvl w:val="0"/>
          <w:numId w:val="22"/>
        </w:numPr>
        <w:jc w:val="both"/>
        <w:rPr>
          <w:sz w:val="24"/>
          <w:szCs w:val="24"/>
        </w:rPr>
      </w:pPr>
      <w:r>
        <w:rPr>
          <w:sz w:val="24"/>
          <w:szCs w:val="24"/>
        </w:rPr>
        <w:t>Uređuje i briše proizvod (PUT i DELETE /products/</w:t>
      </w:r>
      <w:r>
        <w:rPr>
          <w:sz w:val="24"/>
          <w:szCs w:val="24"/>
          <w:lang w:val="en-US"/>
        </w:rPr>
        <w:t>{id}</w:t>
      </w:r>
      <w:r>
        <w:rPr>
          <w:sz w:val="24"/>
          <w:szCs w:val="24"/>
        </w:rPr>
        <w:t>)</w:t>
      </w:r>
    </w:p>
    <w:p w14:paraId="7D004DB3" w14:textId="493FAF32" w:rsidR="00A16474" w:rsidRDefault="00A16474" w:rsidP="003A412D">
      <w:pPr>
        <w:pStyle w:val="ListParagraph"/>
        <w:numPr>
          <w:ilvl w:val="0"/>
          <w:numId w:val="22"/>
        </w:numPr>
        <w:jc w:val="both"/>
        <w:rPr>
          <w:sz w:val="24"/>
          <w:szCs w:val="24"/>
        </w:rPr>
      </w:pPr>
      <w:r>
        <w:rPr>
          <w:sz w:val="24"/>
          <w:szCs w:val="24"/>
        </w:rPr>
        <w:t>Bira korisnika iz dropdown menija i učitava njegove porudžbine (GET /orders?user_id=...)</w:t>
      </w:r>
    </w:p>
    <w:p w14:paraId="0D27A8E3" w14:textId="10CF30F9" w:rsidR="00A16474" w:rsidRPr="00A16474" w:rsidRDefault="00A16474" w:rsidP="003A412D">
      <w:pPr>
        <w:pStyle w:val="ListParagraph"/>
        <w:numPr>
          <w:ilvl w:val="0"/>
          <w:numId w:val="22"/>
        </w:numPr>
        <w:jc w:val="both"/>
        <w:rPr>
          <w:sz w:val="24"/>
          <w:szCs w:val="24"/>
        </w:rPr>
      </w:pPr>
      <w:r>
        <w:rPr>
          <w:sz w:val="24"/>
          <w:szCs w:val="24"/>
        </w:rPr>
        <w:t>Briše porudžbinu (DELETE /orders/</w:t>
      </w:r>
      <w:r>
        <w:rPr>
          <w:sz w:val="24"/>
          <w:szCs w:val="24"/>
          <w:lang w:val="en-US"/>
        </w:rPr>
        <w:t>{id}</w:t>
      </w:r>
      <w:r>
        <w:rPr>
          <w:sz w:val="24"/>
          <w:szCs w:val="24"/>
        </w:rPr>
        <w:t>)</w:t>
      </w:r>
    </w:p>
    <w:p w14:paraId="5843ECE9" w14:textId="2E1CC3D8" w:rsidR="00A16474" w:rsidRDefault="00A16474" w:rsidP="00495AB3">
      <w:pPr>
        <w:rPr>
          <w:sz w:val="24"/>
          <w:szCs w:val="24"/>
        </w:rPr>
      </w:pPr>
      <w:r>
        <w:rPr>
          <w:sz w:val="24"/>
          <w:szCs w:val="24"/>
        </w:rPr>
        <w:t>User strana:</w:t>
      </w:r>
    </w:p>
    <w:p w14:paraId="6490CAF9" w14:textId="1D679D98" w:rsidR="00A16474" w:rsidRDefault="00A16474" w:rsidP="003A412D">
      <w:pPr>
        <w:pStyle w:val="ListParagraph"/>
        <w:numPr>
          <w:ilvl w:val="0"/>
          <w:numId w:val="23"/>
        </w:numPr>
        <w:jc w:val="both"/>
        <w:rPr>
          <w:sz w:val="24"/>
          <w:szCs w:val="24"/>
        </w:rPr>
      </w:pPr>
      <w:r>
        <w:rPr>
          <w:sz w:val="24"/>
          <w:szCs w:val="24"/>
        </w:rPr>
        <w:t>Učitava listu proizvoda (GET /products)</w:t>
      </w:r>
    </w:p>
    <w:p w14:paraId="734796E3" w14:textId="59567CE8" w:rsidR="00A16474" w:rsidRDefault="00A16474" w:rsidP="003A412D">
      <w:pPr>
        <w:pStyle w:val="ListParagraph"/>
        <w:numPr>
          <w:ilvl w:val="0"/>
          <w:numId w:val="23"/>
        </w:numPr>
        <w:jc w:val="both"/>
        <w:rPr>
          <w:sz w:val="24"/>
          <w:szCs w:val="24"/>
        </w:rPr>
      </w:pPr>
      <w:r>
        <w:rPr>
          <w:sz w:val="24"/>
          <w:szCs w:val="24"/>
        </w:rPr>
        <w:t>Pravi porudžbinu (POST /orders), a onda se:</w:t>
      </w:r>
    </w:p>
    <w:p w14:paraId="3E53DD70" w14:textId="6B1FE44B" w:rsidR="00A16474" w:rsidRDefault="00A16474" w:rsidP="003A412D">
      <w:pPr>
        <w:pStyle w:val="ListParagraph"/>
        <w:numPr>
          <w:ilvl w:val="1"/>
          <w:numId w:val="23"/>
        </w:numPr>
        <w:jc w:val="both"/>
        <w:rPr>
          <w:sz w:val="24"/>
          <w:szCs w:val="24"/>
        </w:rPr>
      </w:pPr>
      <w:r>
        <w:rPr>
          <w:sz w:val="24"/>
          <w:szCs w:val="24"/>
        </w:rPr>
        <w:t>Refrešuje lista porudžbina (GET /orders – gateway vraća samo njegove)</w:t>
      </w:r>
    </w:p>
    <w:p w14:paraId="4E4726BC" w14:textId="2896AA3C" w:rsidR="00A16474" w:rsidRPr="00A16474" w:rsidRDefault="00A16474" w:rsidP="003A412D">
      <w:pPr>
        <w:pStyle w:val="ListParagraph"/>
        <w:numPr>
          <w:ilvl w:val="1"/>
          <w:numId w:val="23"/>
        </w:numPr>
        <w:jc w:val="both"/>
        <w:rPr>
          <w:sz w:val="24"/>
          <w:szCs w:val="24"/>
        </w:rPr>
      </w:pPr>
      <w:r>
        <w:rPr>
          <w:sz w:val="24"/>
          <w:szCs w:val="24"/>
        </w:rPr>
        <w:t>Osvežava lista proizvoda (zalihe se smanjuju)</w:t>
      </w:r>
    </w:p>
    <w:p w14:paraId="1B17E144" w14:textId="64610D64" w:rsidR="00A16474" w:rsidRDefault="00A16474" w:rsidP="00495AB3">
      <w:pPr>
        <w:rPr>
          <w:sz w:val="24"/>
          <w:szCs w:val="24"/>
        </w:rPr>
      </w:pPr>
      <w:r>
        <w:rPr>
          <w:sz w:val="24"/>
          <w:szCs w:val="24"/>
        </w:rPr>
        <w:t>Navbar i stanje sesije:</w:t>
      </w:r>
    </w:p>
    <w:p w14:paraId="1C67BAF2" w14:textId="5821DBB7" w:rsidR="00A16474" w:rsidRDefault="00A16474" w:rsidP="003A412D">
      <w:pPr>
        <w:pStyle w:val="ListParagraph"/>
        <w:numPr>
          <w:ilvl w:val="0"/>
          <w:numId w:val="24"/>
        </w:numPr>
        <w:jc w:val="both"/>
        <w:rPr>
          <w:sz w:val="24"/>
          <w:szCs w:val="24"/>
        </w:rPr>
      </w:pPr>
      <w:r>
        <w:rPr>
          <w:sz w:val="24"/>
          <w:szCs w:val="24"/>
        </w:rPr>
        <w:t>Ako niko nije ulogovan prikazuje se Login i Register</w:t>
      </w:r>
    </w:p>
    <w:p w14:paraId="09AD391A" w14:textId="6A3EA07B" w:rsidR="00A16474" w:rsidRDefault="00A16474" w:rsidP="003A412D">
      <w:pPr>
        <w:pStyle w:val="ListParagraph"/>
        <w:numPr>
          <w:ilvl w:val="0"/>
          <w:numId w:val="24"/>
        </w:numPr>
        <w:jc w:val="both"/>
        <w:rPr>
          <w:sz w:val="24"/>
          <w:szCs w:val="24"/>
        </w:rPr>
      </w:pPr>
      <w:r>
        <w:rPr>
          <w:sz w:val="24"/>
          <w:szCs w:val="24"/>
        </w:rPr>
        <w:t xml:space="preserve">Ako je ulogovan: prikazuje Hello </w:t>
      </w:r>
      <w:r w:rsidRPr="00A16474">
        <w:rPr>
          <w:sz w:val="24"/>
          <w:szCs w:val="24"/>
        </w:rPr>
        <w:t>{</w:t>
      </w:r>
      <w:r>
        <w:rPr>
          <w:sz w:val="24"/>
          <w:szCs w:val="24"/>
        </w:rPr>
        <w:t>admin/ime korisnika} i Logout</w:t>
      </w:r>
    </w:p>
    <w:p w14:paraId="2368181C" w14:textId="106A1220" w:rsidR="00A16474" w:rsidRDefault="00A16474" w:rsidP="003A412D">
      <w:pPr>
        <w:pStyle w:val="ListParagraph"/>
        <w:numPr>
          <w:ilvl w:val="0"/>
          <w:numId w:val="24"/>
        </w:numPr>
        <w:jc w:val="both"/>
        <w:rPr>
          <w:sz w:val="24"/>
          <w:szCs w:val="24"/>
        </w:rPr>
      </w:pPr>
      <w:r>
        <w:rPr>
          <w:sz w:val="24"/>
          <w:szCs w:val="24"/>
        </w:rPr>
        <w:t>Posle refreša stranice čita se currentUser i authToken iz localStorage da bi ostao ulogovan i ostao na istoj ruti</w:t>
      </w:r>
    </w:p>
    <w:p w14:paraId="2965014B" w14:textId="77777777" w:rsidR="00A16474" w:rsidRDefault="00A16474" w:rsidP="00A16474">
      <w:pPr>
        <w:rPr>
          <w:sz w:val="24"/>
          <w:szCs w:val="24"/>
        </w:rPr>
      </w:pPr>
    </w:p>
    <w:p w14:paraId="0DDB09ED" w14:textId="77777777" w:rsidR="00A16474" w:rsidRDefault="00A16474" w:rsidP="00A16474">
      <w:pPr>
        <w:rPr>
          <w:sz w:val="24"/>
          <w:szCs w:val="24"/>
        </w:rPr>
      </w:pPr>
    </w:p>
    <w:p w14:paraId="7030D36D" w14:textId="77777777" w:rsidR="00A16474" w:rsidRDefault="00A16474" w:rsidP="00A16474">
      <w:pPr>
        <w:rPr>
          <w:sz w:val="24"/>
          <w:szCs w:val="24"/>
        </w:rPr>
      </w:pPr>
    </w:p>
    <w:p w14:paraId="5E0CBC1D" w14:textId="77777777" w:rsidR="00A16474" w:rsidRDefault="00A16474" w:rsidP="00A16474">
      <w:pPr>
        <w:rPr>
          <w:sz w:val="24"/>
          <w:szCs w:val="24"/>
        </w:rPr>
      </w:pPr>
    </w:p>
    <w:p w14:paraId="01A30E44" w14:textId="77777777" w:rsidR="00A16474" w:rsidRDefault="00A16474" w:rsidP="00A16474">
      <w:pPr>
        <w:rPr>
          <w:sz w:val="24"/>
          <w:szCs w:val="24"/>
        </w:rPr>
      </w:pPr>
    </w:p>
    <w:p w14:paraId="735976BC" w14:textId="77777777" w:rsidR="00A16474" w:rsidRDefault="00A16474" w:rsidP="00A16474">
      <w:pPr>
        <w:rPr>
          <w:sz w:val="24"/>
          <w:szCs w:val="24"/>
        </w:rPr>
      </w:pPr>
    </w:p>
    <w:p w14:paraId="3E2F1448" w14:textId="77777777" w:rsidR="00A16474" w:rsidRDefault="00A16474" w:rsidP="00A16474">
      <w:pPr>
        <w:rPr>
          <w:sz w:val="24"/>
          <w:szCs w:val="24"/>
        </w:rPr>
      </w:pPr>
    </w:p>
    <w:p w14:paraId="733AAFE3" w14:textId="77777777" w:rsidR="00A16474" w:rsidRDefault="00A16474" w:rsidP="00A16474">
      <w:pPr>
        <w:rPr>
          <w:sz w:val="24"/>
          <w:szCs w:val="24"/>
        </w:rPr>
      </w:pPr>
    </w:p>
    <w:p w14:paraId="5189BEC5" w14:textId="77777777" w:rsidR="00A16474" w:rsidRDefault="00A16474" w:rsidP="00A16474">
      <w:pPr>
        <w:rPr>
          <w:sz w:val="24"/>
          <w:szCs w:val="24"/>
        </w:rPr>
      </w:pPr>
    </w:p>
    <w:p w14:paraId="3B913DC2" w14:textId="77777777" w:rsidR="00A16474" w:rsidRDefault="00A16474" w:rsidP="00A16474">
      <w:pPr>
        <w:rPr>
          <w:sz w:val="24"/>
          <w:szCs w:val="24"/>
        </w:rPr>
      </w:pPr>
    </w:p>
    <w:p w14:paraId="30EF9E52" w14:textId="77777777" w:rsidR="00A16474" w:rsidRDefault="00A16474" w:rsidP="00A16474">
      <w:pPr>
        <w:rPr>
          <w:sz w:val="24"/>
          <w:szCs w:val="24"/>
        </w:rPr>
      </w:pPr>
    </w:p>
    <w:p w14:paraId="60C97F1F" w14:textId="77777777" w:rsidR="00A16474" w:rsidRDefault="00A16474" w:rsidP="00A16474">
      <w:pPr>
        <w:rPr>
          <w:sz w:val="24"/>
          <w:szCs w:val="24"/>
        </w:rPr>
      </w:pPr>
    </w:p>
    <w:p w14:paraId="0C4BC4F7" w14:textId="77777777" w:rsidR="00A16474" w:rsidRDefault="00A16474" w:rsidP="00A16474">
      <w:pPr>
        <w:rPr>
          <w:sz w:val="24"/>
          <w:szCs w:val="24"/>
        </w:rPr>
      </w:pPr>
    </w:p>
    <w:p w14:paraId="2FDE292B" w14:textId="77777777" w:rsidR="00A16474" w:rsidRDefault="00A16474" w:rsidP="00A16474">
      <w:pPr>
        <w:rPr>
          <w:sz w:val="24"/>
          <w:szCs w:val="24"/>
        </w:rPr>
      </w:pPr>
    </w:p>
    <w:p w14:paraId="7EFBB047" w14:textId="77777777" w:rsidR="00A16474" w:rsidRPr="00A16474" w:rsidRDefault="00A16474" w:rsidP="00A16474">
      <w:pPr>
        <w:rPr>
          <w:sz w:val="24"/>
          <w:szCs w:val="24"/>
        </w:rPr>
      </w:pPr>
    </w:p>
    <w:p w14:paraId="2DCE319B" w14:textId="605B7FF8" w:rsidR="00495AB3" w:rsidRPr="00495AB3" w:rsidRDefault="00495AB3" w:rsidP="00495AB3">
      <w:pPr>
        <w:rPr>
          <w:b/>
          <w:bCs/>
          <w:sz w:val="28"/>
          <w:szCs w:val="28"/>
        </w:rPr>
      </w:pPr>
      <w:r w:rsidRPr="00495AB3">
        <w:rPr>
          <w:b/>
          <w:bCs/>
          <w:sz w:val="28"/>
          <w:szCs w:val="28"/>
        </w:rPr>
        <w:lastRenderedPageBreak/>
        <w:t>Komunikacija sa backendom</w:t>
      </w:r>
    </w:p>
    <w:p w14:paraId="3ED98B19" w14:textId="53EF3614" w:rsidR="00495AB3" w:rsidRDefault="00495AB3" w:rsidP="00495AB3">
      <w:pPr>
        <w:pStyle w:val="ListParagraph"/>
        <w:numPr>
          <w:ilvl w:val="0"/>
          <w:numId w:val="21"/>
        </w:numPr>
        <w:rPr>
          <w:sz w:val="24"/>
          <w:szCs w:val="24"/>
        </w:rPr>
      </w:pPr>
      <w:r>
        <w:rPr>
          <w:sz w:val="24"/>
          <w:szCs w:val="24"/>
        </w:rPr>
        <w:t>Konfiguracija API klijenta (src/api.js)</w:t>
      </w:r>
    </w:p>
    <w:p w14:paraId="1BEEA6B6" w14:textId="617A4EA9" w:rsidR="002065C6" w:rsidRDefault="002065C6" w:rsidP="002065C6">
      <w:pPr>
        <w:pStyle w:val="ListParagraph"/>
        <w:rPr>
          <w:sz w:val="24"/>
          <w:szCs w:val="24"/>
        </w:rPr>
      </w:pPr>
      <w:r>
        <w:rPr>
          <w:noProof/>
          <w:sz w:val="24"/>
          <w:szCs w:val="24"/>
        </w:rPr>
        <w:drawing>
          <wp:inline distT="0" distB="0" distL="0" distR="0" wp14:anchorId="2C288D20" wp14:editId="5B47AD7E">
            <wp:extent cx="3426279" cy="3769765"/>
            <wp:effectExtent l="0" t="0" r="3175" b="2540"/>
            <wp:docPr id="683323476"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23476" name="Picture 2" descr="A screen 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26279" cy="3769765"/>
                    </a:xfrm>
                    <a:prstGeom prst="rect">
                      <a:avLst/>
                    </a:prstGeom>
                  </pic:spPr>
                </pic:pic>
              </a:graphicData>
            </a:graphic>
          </wp:inline>
        </w:drawing>
      </w:r>
    </w:p>
    <w:p w14:paraId="1077FB34" w14:textId="132ABB4A" w:rsidR="002065C6" w:rsidRPr="002065C6" w:rsidRDefault="002065C6" w:rsidP="002065C6">
      <w:pPr>
        <w:pStyle w:val="ListParagraph"/>
        <w:numPr>
          <w:ilvl w:val="0"/>
          <w:numId w:val="21"/>
        </w:numPr>
        <w:rPr>
          <w:sz w:val="24"/>
          <w:szCs w:val="24"/>
        </w:rPr>
      </w:pPr>
      <w:r>
        <w:rPr>
          <w:sz w:val="24"/>
          <w:szCs w:val="24"/>
        </w:rPr>
        <w:t>Login i čuvanje sesije (iz App.jsx)</w:t>
      </w:r>
    </w:p>
    <w:p w14:paraId="0E90DD4B" w14:textId="56026A79" w:rsidR="00495AB3" w:rsidRDefault="002065C6" w:rsidP="002065C6">
      <w:pPr>
        <w:ind w:firstLine="708"/>
        <w:rPr>
          <w:sz w:val="24"/>
          <w:szCs w:val="24"/>
        </w:rPr>
      </w:pPr>
      <w:r>
        <w:rPr>
          <w:noProof/>
          <w:sz w:val="24"/>
          <w:szCs w:val="24"/>
        </w:rPr>
        <w:drawing>
          <wp:inline distT="0" distB="0" distL="0" distR="0" wp14:anchorId="35BB77BA" wp14:editId="4B765E2C">
            <wp:extent cx="3611880" cy="2214036"/>
            <wp:effectExtent l="0" t="0" r="7620" b="0"/>
            <wp:docPr id="1410949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4961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617317" cy="2217369"/>
                    </a:xfrm>
                    <a:prstGeom prst="rect">
                      <a:avLst/>
                    </a:prstGeom>
                  </pic:spPr>
                </pic:pic>
              </a:graphicData>
            </a:graphic>
          </wp:inline>
        </w:drawing>
      </w:r>
    </w:p>
    <w:p w14:paraId="6985680A" w14:textId="77777777" w:rsidR="00554CDE" w:rsidRDefault="00554CDE" w:rsidP="007E399F">
      <w:pPr>
        <w:rPr>
          <w:sz w:val="24"/>
          <w:szCs w:val="24"/>
        </w:rPr>
      </w:pPr>
    </w:p>
    <w:p w14:paraId="0159A1E4" w14:textId="77777777" w:rsidR="00554CDE" w:rsidRDefault="00554CDE" w:rsidP="007E399F">
      <w:pPr>
        <w:rPr>
          <w:sz w:val="24"/>
          <w:szCs w:val="24"/>
        </w:rPr>
      </w:pPr>
    </w:p>
    <w:p w14:paraId="48D42214" w14:textId="77777777" w:rsidR="00554CDE" w:rsidRDefault="00554CDE" w:rsidP="007E399F">
      <w:pPr>
        <w:rPr>
          <w:sz w:val="24"/>
          <w:szCs w:val="24"/>
        </w:rPr>
      </w:pPr>
    </w:p>
    <w:p w14:paraId="255E0A1E" w14:textId="77777777" w:rsidR="00DF5A4A" w:rsidRDefault="00DF5A4A" w:rsidP="007E399F">
      <w:pPr>
        <w:rPr>
          <w:sz w:val="24"/>
          <w:szCs w:val="24"/>
        </w:rPr>
      </w:pPr>
    </w:p>
    <w:p w14:paraId="76606592" w14:textId="77777777" w:rsidR="00554CDE" w:rsidRDefault="00554CDE" w:rsidP="007E399F">
      <w:pPr>
        <w:rPr>
          <w:sz w:val="24"/>
          <w:szCs w:val="24"/>
        </w:rPr>
      </w:pPr>
    </w:p>
    <w:p w14:paraId="5D30EE4E" w14:textId="3B6F759E" w:rsidR="00554CDE" w:rsidRPr="00793817" w:rsidRDefault="00554CDE" w:rsidP="00634B93">
      <w:pPr>
        <w:pStyle w:val="Heading1"/>
      </w:pPr>
      <w:bookmarkStart w:id="2" w:name="_Toc169127154"/>
      <w:r w:rsidRPr="00793817">
        <w:lastRenderedPageBreak/>
        <w:t>Zaklju</w:t>
      </w:r>
      <w:r w:rsidR="00793817" w:rsidRPr="00793817">
        <w:t>čak</w:t>
      </w:r>
      <w:bookmarkEnd w:id="2"/>
    </w:p>
    <w:p w14:paraId="7A98E0E2" w14:textId="71EA3587" w:rsidR="001A7FDC" w:rsidRPr="001A7FDC" w:rsidRDefault="001A7FDC" w:rsidP="001A7FDC">
      <w:pPr>
        <w:jc w:val="both"/>
        <w:rPr>
          <w:sz w:val="24"/>
          <w:szCs w:val="24"/>
        </w:rPr>
      </w:pPr>
      <w:r w:rsidRPr="001A7FDC">
        <w:rPr>
          <w:sz w:val="24"/>
          <w:szCs w:val="24"/>
        </w:rPr>
        <w:t xml:space="preserve">Razvoj distribuiranog sistema za upravljanje e-commerce procesima pokazuje kako se uz upotrebu modernih tehnologija može postići modularno i jasno razdvojeno rešenje. Podelom na više servisa </w:t>
      </w:r>
      <w:r>
        <w:rPr>
          <w:sz w:val="24"/>
          <w:szCs w:val="24"/>
        </w:rPr>
        <w:t>–</w:t>
      </w:r>
      <w:r w:rsidRPr="001A7FDC">
        <w:rPr>
          <w:sz w:val="24"/>
          <w:szCs w:val="24"/>
        </w:rPr>
        <w:t xml:space="preserve"> korisnički servis, servis za proizvode, servis za porudžbine i API gateway – obezbeđena je fleksibilnost, skalabilnost i lakše održavanje. Gateway centralizuje autentikaciju i autorizaciju, dok svaki mikroservis ima jasno definisanu ulogu, što doprinosi boljoj organizaciji i preglednosti sistema.</w:t>
      </w:r>
    </w:p>
    <w:p w14:paraId="55F84259" w14:textId="77777777" w:rsidR="001A7FDC" w:rsidRPr="001A7FDC" w:rsidRDefault="001A7FDC" w:rsidP="001A7FDC">
      <w:pPr>
        <w:jc w:val="both"/>
        <w:rPr>
          <w:sz w:val="24"/>
          <w:szCs w:val="24"/>
        </w:rPr>
      </w:pPr>
      <w:r w:rsidRPr="001A7FDC">
        <w:rPr>
          <w:sz w:val="24"/>
          <w:szCs w:val="24"/>
        </w:rPr>
        <w:t>Frontend aplikacija razvijena u React-u omogućava jednostavnu interakciju korisnika i administratora sa sistemom, dok SQLite baza obezbeđuje pouzdano skladištenje podataka. Ugrađena je i osnovna bezbednosna logika kroz role-based pristup, pa su korisnicima dostupne samo njihove porudžbine, dok administratori imaju mogućnost pregleda i upravljanja svim podacima.</w:t>
      </w:r>
    </w:p>
    <w:p w14:paraId="3016411A" w14:textId="77777777" w:rsidR="001A7FDC" w:rsidRPr="001A7FDC" w:rsidRDefault="001A7FDC" w:rsidP="001A7FDC">
      <w:pPr>
        <w:jc w:val="both"/>
        <w:rPr>
          <w:sz w:val="24"/>
          <w:szCs w:val="24"/>
          <w:lang w:val="it-IT"/>
        </w:rPr>
      </w:pPr>
      <w:r w:rsidRPr="001A7FDC">
        <w:rPr>
          <w:sz w:val="24"/>
          <w:szCs w:val="24"/>
        </w:rPr>
        <w:t xml:space="preserve">Implementacija ovog projekta pokazuje praktičnu primenu distribuiranih sistema u domenu elektronske trgovine i daje dobar osnov za dalje unapređenje – kao što su dodavanje plaćanja, naprednije analitike ili proširenje na veće baze podataka i cloud okruženja. </w:t>
      </w:r>
      <w:r w:rsidRPr="001A7FDC">
        <w:rPr>
          <w:sz w:val="24"/>
          <w:szCs w:val="24"/>
          <w:lang w:val="it-IT"/>
        </w:rPr>
        <w:t>Sistem je jednostavan za upotrebu, pregledan i dovoljno fleksibilan da može da raste zajedno sa potrebama korisnika.</w:t>
      </w:r>
    </w:p>
    <w:p w14:paraId="03BA6D28" w14:textId="77777777" w:rsidR="008853D5" w:rsidRDefault="008853D5" w:rsidP="007E399F">
      <w:pPr>
        <w:rPr>
          <w:sz w:val="24"/>
          <w:szCs w:val="24"/>
          <w:lang w:val="it-IT"/>
        </w:rPr>
      </w:pPr>
    </w:p>
    <w:p w14:paraId="789B944E" w14:textId="77777777" w:rsidR="00DF5A4A" w:rsidRDefault="00DF5A4A" w:rsidP="007E399F">
      <w:pPr>
        <w:rPr>
          <w:sz w:val="24"/>
          <w:szCs w:val="24"/>
          <w:lang w:val="it-IT"/>
        </w:rPr>
      </w:pPr>
    </w:p>
    <w:p w14:paraId="15A4FAE7" w14:textId="77777777" w:rsidR="00DF5A4A" w:rsidRDefault="00DF5A4A" w:rsidP="007E399F">
      <w:pPr>
        <w:rPr>
          <w:sz w:val="24"/>
          <w:szCs w:val="24"/>
          <w:lang w:val="it-IT"/>
        </w:rPr>
      </w:pPr>
    </w:p>
    <w:p w14:paraId="40A72837" w14:textId="77777777" w:rsidR="00DF5A4A" w:rsidRDefault="00DF5A4A" w:rsidP="007E399F">
      <w:pPr>
        <w:rPr>
          <w:sz w:val="24"/>
          <w:szCs w:val="24"/>
          <w:lang w:val="it-IT"/>
        </w:rPr>
      </w:pPr>
    </w:p>
    <w:p w14:paraId="6B194FA1" w14:textId="77777777" w:rsidR="00DF5A4A" w:rsidRDefault="00DF5A4A" w:rsidP="007E399F">
      <w:pPr>
        <w:rPr>
          <w:sz w:val="24"/>
          <w:szCs w:val="24"/>
          <w:lang w:val="it-IT"/>
        </w:rPr>
      </w:pPr>
    </w:p>
    <w:p w14:paraId="401F7127" w14:textId="77777777" w:rsidR="00DF5A4A" w:rsidRDefault="00DF5A4A" w:rsidP="007E399F">
      <w:pPr>
        <w:rPr>
          <w:sz w:val="24"/>
          <w:szCs w:val="24"/>
          <w:lang w:val="it-IT"/>
        </w:rPr>
      </w:pPr>
    </w:p>
    <w:p w14:paraId="2E3BE242" w14:textId="77777777" w:rsidR="00DF5A4A" w:rsidRDefault="00DF5A4A" w:rsidP="007E399F">
      <w:pPr>
        <w:rPr>
          <w:sz w:val="24"/>
          <w:szCs w:val="24"/>
          <w:lang w:val="it-IT"/>
        </w:rPr>
      </w:pPr>
    </w:p>
    <w:p w14:paraId="3F66B108" w14:textId="77777777" w:rsidR="00DF5A4A" w:rsidRDefault="00DF5A4A" w:rsidP="007E399F">
      <w:pPr>
        <w:rPr>
          <w:sz w:val="24"/>
          <w:szCs w:val="24"/>
          <w:lang w:val="it-IT"/>
        </w:rPr>
      </w:pPr>
    </w:p>
    <w:p w14:paraId="305EB627" w14:textId="77777777" w:rsidR="00DF5A4A" w:rsidRDefault="00DF5A4A" w:rsidP="007E399F">
      <w:pPr>
        <w:rPr>
          <w:sz w:val="24"/>
          <w:szCs w:val="24"/>
          <w:lang w:val="it-IT"/>
        </w:rPr>
      </w:pPr>
    </w:p>
    <w:p w14:paraId="1E0B02B3" w14:textId="77777777" w:rsidR="00DF5A4A" w:rsidRDefault="00DF5A4A" w:rsidP="007E399F">
      <w:pPr>
        <w:rPr>
          <w:sz w:val="24"/>
          <w:szCs w:val="24"/>
          <w:lang w:val="it-IT"/>
        </w:rPr>
      </w:pPr>
    </w:p>
    <w:p w14:paraId="4CCC7974" w14:textId="77777777" w:rsidR="00DF5A4A" w:rsidRDefault="00DF5A4A" w:rsidP="007E399F">
      <w:pPr>
        <w:rPr>
          <w:sz w:val="24"/>
          <w:szCs w:val="24"/>
          <w:lang w:val="it-IT"/>
        </w:rPr>
      </w:pPr>
    </w:p>
    <w:p w14:paraId="0ADB7C1B" w14:textId="77777777" w:rsidR="00DF5A4A" w:rsidRDefault="00DF5A4A" w:rsidP="007E399F">
      <w:pPr>
        <w:rPr>
          <w:sz w:val="24"/>
          <w:szCs w:val="24"/>
          <w:lang w:val="it-IT"/>
        </w:rPr>
      </w:pPr>
    </w:p>
    <w:p w14:paraId="3AF4FBF4" w14:textId="77777777" w:rsidR="00DF5A4A" w:rsidRDefault="00DF5A4A" w:rsidP="007E399F">
      <w:pPr>
        <w:rPr>
          <w:sz w:val="24"/>
          <w:szCs w:val="24"/>
          <w:lang w:val="it-IT"/>
        </w:rPr>
      </w:pPr>
    </w:p>
    <w:p w14:paraId="3650D077" w14:textId="77777777" w:rsidR="00DF5A4A" w:rsidRDefault="00DF5A4A" w:rsidP="007E399F">
      <w:pPr>
        <w:rPr>
          <w:sz w:val="24"/>
          <w:szCs w:val="24"/>
          <w:lang w:val="it-IT"/>
        </w:rPr>
      </w:pPr>
    </w:p>
    <w:p w14:paraId="6A080E4C" w14:textId="77777777" w:rsidR="00DF5A4A" w:rsidRPr="001A7FDC" w:rsidRDefault="00DF5A4A" w:rsidP="007E399F">
      <w:pPr>
        <w:rPr>
          <w:sz w:val="24"/>
          <w:szCs w:val="24"/>
          <w:lang w:val="it-IT"/>
        </w:rPr>
      </w:pPr>
    </w:p>
    <w:p w14:paraId="1B94EC76" w14:textId="071B7CE4" w:rsidR="008853D5" w:rsidRDefault="008853D5" w:rsidP="008853D5">
      <w:pPr>
        <w:pStyle w:val="Heading1"/>
      </w:pPr>
      <w:bookmarkStart w:id="3" w:name="_Toc169127155"/>
      <w:r>
        <w:lastRenderedPageBreak/>
        <w:t>Literatura</w:t>
      </w:r>
      <w:bookmarkEnd w:id="3"/>
    </w:p>
    <w:p w14:paraId="49BC30C8" w14:textId="0ACA5616" w:rsidR="00DF5A4A" w:rsidRDefault="00DF5A4A" w:rsidP="00E805D7">
      <w:hyperlink r:id="rId19" w:history="1">
        <w:r w:rsidRPr="005A4FE0">
          <w:rPr>
            <w:rStyle w:val="Hyperlink"/>
          </w:rPr>
          <w:t>https://learn.microsoft.com/en-us/azure/architecture/guide/architecture-styles/microservices</w:t>
        </w:r>
      </w:hyperlink>
    </w:p>
    <w:p w14:paraId="0FFA3906" w14:textId="7847BC76" w:rsidR="00DF5A4A" w:rsidRDefault="00DF5A4A" w:rsidP="00E805D7">
      <w:hyperlink r:id="rId20" w:history="1">
        <w:r w:rsidRPr="005A4FE0">
          <w:rPr>
            <w:rStyle w:val="Hyperlink"/>
          </w:rPr>
          <w:t>https://flask.palletsprojects.com/en/latest/</w:t>
        </w:r>
      </w:hyperlink>
    </w:p>
    <w:p w14:paraId="722C8E81" w14:textId="5F929FD8" w:rsidR="00DF5A4A" w:rsidRDefault="00DF5A4A" w:rsidP="00E805D7">
      <w:hyperlink r:id="rId21" w:history="1">
        <w:r w:rsidRPr="005A4FE0">
          <w:rPr>
            <w:rStyle w:val="Hyperlink"/>
          </w:rPr>
          <w:t>https://www.sqlite.org/docs.html</w:t>
        </w:r>
      </w:hyperlink>
    </w:p>
    <w:p w14:paraId="28CD70BF" w14:textId="657329E7" w:rsidR="00DF5A4A" w:rsidRDefault="00DF5A4A" w:rsidP="00E805D7">
      <w:hyperlink r:id="rId22" w:history="1">
        <w:r w:rsidRPr="005A4FE0">
          <w:rPr>
            <w:rStyle w:val="Hyperlink"/>
          </w:rPr>
          <w:t>https://docs.docker.com/get-started/</w:t>
        </w:r>
      </w:hyperlink>
    </w:p>
    <w:p w14:paraId="26E9448D" w14:textId="0506F146" w:rsidR="00DF5A4A" w:rsidRDefault="00DF5A4A" w:rsidP="00E805D7">
      <w:hyperlink r:id="rId23" w:history="1">
        <w:r w:rsidRPr="005A4FE0">
          <w:rPr>
            <w:rStyle w:val="Hyperlink"/>
          </w:rPr>
          <w:t>https://microservices.io/patterns/apigateway.html</w:t>
        </w:r>
      </w:hyperlink>
    </w:p>
    <w:p w14:paraId="35F0C446" w14:textId="6E9F8B10" w:rsidR="00DF5A4A" w:rsidRDefault="00DF5A4A" w:rsidP="00E805D7">
      <w:hyperlink r:id="rId24" w:history="1">
        <w:r w:rsidRPr="005A4FE0">
          <w:rPr>
            <w:rStyle w:val="Hyperlink"/>
          </w:rPr>
          <w:t>https://redis.io/docs/latest/develop/pubsub/</w:t>
        </w:r>
      </w:hyperlink>
    </w:p>
    <w:p w14:paraId="3B143049" w14:textId="2C528B9B" w:rsidR="00DF5A4A" w:rsidRPr="00E805D7" w:rsidRDefault="00DF5A4A" w:rsidP="00E805D7">
      <w:r>
        <w:t>Nastavni materijal iz predmeta CS230 – Distribuirani sistemi</w:t>
      </w:r>
    </w:p>
    <w:p w14:paraId="77BFB346" w14:textId="77777777" w:rsidR="00BD2F48" w:rsidRPr="00F543BD" w:rsidRDefault="00BD2F48" w:rsidP="007E399F">
      <w:pPr>
        <w:rPr>
          <w:sz w:val="24"/>
          <w:szCs w:val="24"/>
        </w:rPr>
      </w:pPr>
    </w:p>
    <w:sectPr w:rsidR="00BD2F48" w:rsidRPr="00F543BD" w:rsidSect="00B13C10">
      <w:headerReference w:type="default" r:id="rId25"/>
      <w:footerReference w:type="default" r:id="rId26"/>
      <w:headerReference w:type="first" r:id="rId27"/>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8F913" w14:textId="77777777" w:rsidR="00BE211B" w:rsidRDefault="00BE211B" w:rsidP="00077EA0">
      <w:pPr>
        <w:spacing w:after="0" w:line="240" w:lineRule="auto"/>
      </w:pPr>
      <w:r>
        <w:separator/>
      </w:r>
    </w:p>
  </w:endnote>
  <w:endnote w:type="continuationSeparator" w:id="0">
    <w:p w14:paraId="508524F0" w14:textId="77777777" w:rsidR="00BE211B" w:rsidRDefault="00BE211B"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F9F72"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3604B89F"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9A07F" w14:textId="77777777" w:rsidR="00BE211B" w:rsidRDefault="00BE211B" w:rsidP="00077EA0">
      <w:pPr>
        <w:spacing w:after="0" w:line="240" w:lineRule="auto"/>
      </w:pPr>
      <w:r>
        <w:separator/>
      </w:r>
    </w:p>
  </w:footnote>
  <w:footnote w:type="continuationSeparator" w:id="0">
    <w:p w14:paraId="37B621D1" w14:textId="77777777" w:rsidR="00BE211B" w:rsidRDefault="00BE211B"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35246567" w14:textId="77777777" w:rsidTr="00684EA5">
      <w:tc>
        <w:tcPr>
          <w:tcW w:w="4531" w:type="dxa"/>
        </w:tcPr>
        <w:p w14:paraId="2CA47C1B" w14:textId="1C4022FF" w:rsidR="00077EA0" w:rsidRPr="00684EA5" w:rsidRDefault="00D261C5" w:rsidP="00077EA0">
          <w:pPr>
            <w:pStyle w:val="Header"/>
            <w:rPr>
              <w:rFonts w:ascii="Arial" w:hAnsi="Arial" w:cs="Arial"/>
            </w:rPr>
          </w:pPr>
          <w:r w:rsidRPr="00100BFE">
            <w:rPr>
              <w:rFonts w:ascii="Arial" w:hAnsi="Arial" w:cs="Arial"/>
              <w:noProof/>
              <w:lang w:val="en-US"/>
            </w:rPr>
            <w:drawing>
              <wp:inline distT="0" distB="0" distL="0" distR="0" wp14:anchorId="0F5EAE22" wp14:editId="61D750B5">
                <wp:extent cx="1821180" cy="495300"/>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495300"/>
                        </a:xfrm>
                        <a:prstGeom prst="rect">
                          <a:avLst/>
                        </a:prstGeom>
                        <a:noFill/>
                        <a:ln>
                          <a:noFill/>
                        </a:ln>
                      </pic:spPr>
                    </pic:pic>
                  </a:graphicData>
                </a:graphic>
              </wp:inline>
            </w:drawing>
          </w:r>
        </w:p>
      </w:tc>
      <w:tc>
        <w:tcPr>
          <w:tcW w:w="4531" w:type="dxa"/>
          <w:vAlign w:val="center"/>
        </w:tcPr>
        <w:p w14:paraId="3D39DDA4" w14:textId="77777777" w:rsidR="003E16E5" w:rsidRPr="00684EA5" w:rsidRDefault="003E16E5" w:rsidP="003E16E5">
          <w:pPr>
            <w:pStyle w:val="Header"/>
            <w:jc w:val="right"/>
            <w:rPr>
              <w:rStyle w:val="PlaceholderText"/>
              <w:rFonts w:ascii="Arial" w:hAnsi="Arial" w:cs="Arial"/>
            </w:rPr>
          </w:pPr>
        </w:p>
        <w:p w14:paraId="6FF8C181"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5052FDDA"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EA79E" w14:textId="77777777" w:rsidR="00FE618E" w:rsidRDefault="00FE618E">
    <w:pPr>
      <w:pStyle w:val="Header"/>
    </w:pPr>
  </w:p>
  <w:p w14:paraId="1F712042"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A12"/>
    <w:multiLevelType w:val="hybridMultilevel"/>
    <w:tmpl w:val="B2ECB1CE"/>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60030"/>
    <w:multiLevelType w:val="hybridMultilevel"/>
    <w:tmpl w:val="DCCE643A"/>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1546"/>
    <w:multiLevelType w:val="hybridMultilevel"/>
    <w:tmpl w:val="B32ADD2C"/>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6484"/>
    <w:multiLevelType w:val="hybridMultilevel"/>
    <w:tmpl w:val="CC741A38"/>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4028F"/>
    <w:multiLevelType w:val="hybridMultilevel"/>
    <w:tmpl w:val="B23E625A"/>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936C6"/>
    <w:multiLevelType w:val="hybridMultilevel"/>
    <w:tmpl w:val="8806D19C"/>
    <w:lvl w:ilvl="0" w:tplc="4C829940">
      <w:start w:val="1"/>
      <w:numFmt w:val="decimal"/>
      <w:lvlText w:val="%1."/>
      <w:lvlJc w:val="left"/>
      <w:pPr>
        <w:ind w:left="720" w:hanging="360"/>
      </w:pPr>
      <w:rPr>
        <w:rFonts w:hint="default"/>
        <w:sz w:val="24"/>
        <w:szCs w:val="24"/>
      </w:rPr>
    </w:lvl>
    <w:lvl w:ilvl="1" w:tplc="D78A51D8">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52443"/>
    <w:multiLevelType w:val="hybridMultilevel"/>
    <w:tmpl w:val="A86A6348"/>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B5DC8"/>
    <w:multiLevelType w:val="hybridMultilevel"/>
    <w:tmpl w:val="02CC9BB4"/>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06B7B"/>
    <w:multiLevelType w:val="hybridMultilevel"/>
    <w:tmpl w:val="3B92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701AC"/>
    <w:multiLevelType w:val="hybridMultilevel"/>
    <w:tmpl w:val="898E83B2"/>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B41A3"/>
    <w:multiLevelType w:val="hybridMultilevel"/>
    <w:tmpl w:val="8DBCC930"/>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356F2"/>
    <w:multiLevelType w:val="hybridMultilevel"/>
    <w:tmpl w:val="B0A09786"/>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A7E12"/>
    <w:multiLevelType w:val="hybridMultilevel"/>
    <w:tmpl w:val="66E86BCC"/>
    <w:lvl w:ilvl="0" w:tplc="1A42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B819EC"/>
    <w:multiLevelType w:val="hybridMultilevel"/>
    <w:tmpl w:val="4CB07CA4"/>
    <w:lvl w:ilvl="0" w:tplc="208E36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556C0"/>
    <w:multiLevelType w:val="hybridMultilevel"/>
    <w:tmpl w:val="774AF686"/>
    <w:lvl w:ilvl="0" w:tplc="208E36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848C7"/>
    <w:multiLevelType w:val="hybridMultilevel"/>
    <w:tmpl w:val="FEC2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C23E1"/>
    <w:multiLevelType w:val="hybridMultilevel"/>
    <w:tmpl w:val="1A92C702"/>
    <w:lvl w:ilvl="0" w:tplc="B51A2C4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F50F2"/>
    <w:multiLevelType w:val="hybridMultilevel"/>
    <w:tmpl w:val="29EA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21F54"/>
    <w:multiLevelType w:val="hybridMultilevel"/>
    <w:tmpl w:val="065A0DC8"/>
    <w:lvl w:ilvl="0" w:tplc="208E36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15017"/>
    <w:multiLevelType w:val="hybridMultilevel"/>
    <w:tmpl w:val="A444342E"/>
    <w:lvl w:ilvl="0" w:tplc="208E3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17DB9"/>
    <w:multiLevelType w:val="hybridMultilevel"/>
    <w:tmpl w:val="6EAAEB06"/>
    <w:lvl w:ilvl="0" w:tplc="FFFFFFFF">
      <w:numFmt w:val="bullet"/>
      <w:lvlText w:val="-"/>
      <w:lvlJc w:val="left"/>
      <w:pPr>
        <w:ind w:left="720" w:hanging="36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385BFA"/>
    <w:multiLevelType w:val="multilevel"/>
    <w:tmpl w:val="A6F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01155">
    <w:abstractNumId w:val="3"/>
  </w:num>
  <w:num w:numId="2" w16cid:durableId="644116963">
    <w:abstractNumId w:val="11"/>
  </w:num>
  <w:num w:numId="3" w16cid:durableId="739982546">
    <w:abstractNumId w:val="17"/>
  </w:num>
  <w:num w:numId="4" w16cid:durableId="1793355049">
    <w:abstractNumId w:val="9"/>
  </w:num>
  <w:num w:numId="5" w16cid:durableId="924457063">
    <w:abstractNumId w:val="18"/>
  </w:num>
  <w:num w:numId="6" w16cid:durableId="350693305">
    <w:abstractNumId w:val="0"/>
  </w:num>
  <w:num w:numId="7" w16cid:durableId="252862734">
    <w:abstractNumId w:val="6"/>
  </w:num>
  <w:num w:numId="8" w16cid:durableId="720787367">
    <w:abstractNumId w:val="19"/>
  </w:num>
  <w:num w:numId="9" w16cid:durableId="780497067">
    <w:abstractNumId w:val="1"/>
  </w:num>
  <w:num w:numId="10" w16cid:durableId="506871178">
    <w:abstractNumId w:val="5"/>
  </w:num>
  <w:num w:numId="11" w16cid:durableId="1849712488">
    <w:abstractNumId w:val="21"/>
  </w:num>
  <w:num w:numId="12" w16cid:durableId="1577788582">
    <w:abstractNumId w:val="4"/>
  </w:num>
  <w:num w:numId="13" w16cid:durableId="1413509299">
    <w:abstractNumId w:val="13"/>
  </w:num>
  <w:num w:numId="14" w16cid:durableId="1824002139">
    <w:abstractNumId w:val="7"/>
  </w:num>
  <w:num w:numId="15" w16cid:durableId="866330743">
    <w:abstractNumId w:val="2"/>
  </w:num>
  <w:num w:numId="16" w16cid:durableId="257249599">
    <w:abstractNumId w:val="23"/>
  </w:num>
  <w:num w:numId="17" w16cid:durableId="1836073366">
    <w:abstractNumId w:val="15"/>
  </w:num>
  <w:num w:numId="18" w16cid:durableId="1814330737">
    <w:abstractNumId w:val="22"/>
  </w:num>
  <w:num w:numId="19" w16cid:durableId="522322160">
    <w:abstractNumId w:val="10"/>
  </w:num>
  <w:num w:numId="20" w16cid:durableId="438719575">
    <w:abstractNumId w:val="16"/>
  </w:num>
  <w:num w:numId="21" w16cid:durableId="523835196">
    <w:abstractNumId w:val="14"/>
  </w:num>
  <w:num w:numId="22" w16cid:durableId="1736664532">
    <w:abstractNumId w:val="12"/>
  </w:num>
  <w:num w:numId="23" w16cid:durableId="1966540075">
    <w:abstractNumId w:val="20"/>
  </w:num>
  <w:num w:numId="24" w16cid:durableId="1903247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C5"/>
    <w:rsid w:val="00007701"/>
    <w:rsid w:val="000117B5"/>
    <w:rsid w:val="00025F78"/>
    <w:rsid w:val="000266C3"/>
    <w:rsid w:val="00026977"/>
    <w:rsid w:val="00030329"/>
    <w:rsid w:val="0003094B"/>
    <w:rsid w:val="00030F7B"/>
    <w:rsid w:val="00031898"/>
    <w:rsid w:val="00034A10"/>
    <w:rsid w:val="000422AF"/>
    <w:rsid w:val="00066C95"/>
    <w:rsid w:val="00067DCD"/>
    <w:rsid w:val="00077EA0"/>
    <w:rsid w:val="00082F75"/>
    <w:rsid w:val="0008366C"/>
    <w:rsid w:val="000931A0"/>
    <w:rsid w:val="000A2640"/>
    <w:rsid w:val="000C04F8"/>
    <w:rsid w:val="000C17B3"/>
    <w:rsid w:val="000C6E1A"/>
    <w:rsid w:val="000D5CCC"/>
    <w:rsid w:val="000D636B"/>
    <w:rsid w:val="000E1CF9"/>
    <w:rsid w:val="000E5127"/>
    <w:rsid w:val="000E7518"/>
    <w:rsid w:val="000F3604"/>
    <w:rsid w:val="000F3C47"/>
    <w:rsid w:val="000F3DCC"/>
    <w:rsid w:val="00100AB0"/>
    <w:rsid w:val="00100BFE"/>
    <w:rsid w:val="00103566"/>
    <w:rsid w:val="00105324"/>
    <w:rsid w:val="00107A9E"/>
    <w:rsid w:val="001206ED"/>
    <w:rsid w:val="0012452B"/>
    <w:rsid w:val="00127A14"/>
    <w:rsid w:val="00154CB8"/>
    <w:rsid w:val="00156332"/>
    <w:rsid w:val="00157A85"/>
    <w:rsid w:val="00161BC4"/>
    <w:rsid w:val="00170723"/>
    <w:rsid w:val="00172D21"/>
    <w:rsid w:val="00173600"/>
    <w:rsid w:val="00174156"/>
    <w:rsid w:val="001756C1"/>
    <w:rsid w:val="00177465"/>
    <w:rsid w:val="00177C70"/>
    <w:rsid w:val="00180BA9"/>
    <w:rsid w:val="0018646E"/>
    <w:rsid w:val="00195615"/>
    <w:rsid w:val="001A4FE1"/>
    <w:rsid w:val="001A7FDC"/>
    <w:rsid w:val="001B30FC"/>
    <w:rsid w:val="001B7F73"/>
    <w:rsid w:val="001C25B2"/>
    <w:rsid w:val="001C4F3D"/>
    <w:rsid w:val="001C541C"/>
    <w:rsid w:val="001D1B0A"/>
    <w:rsid w:val="001D1C3D"/>
    <w:rsid w:val="001D3B91"/>
    <w:rsid w:val="001D682F"/>
    <w:rsid w:val="001E095B"/>
    <w:rsid w:val="001F57C4"/>
    <w:rsid w:val="001F6CBA"/>
    <w:rsid w:val="00200114"/>
    <w:rsid w:val="00203CBD"/>
    <w:rsid w:val="002065C6"/>
    <w:rsid w:val="002222FB"/>
    <w:rsid w:val="00233125"/>
    <w:rsid w:val="00234169"/>
    <w:rsid w:val="00236AC7"/>
    <w:rsid w:val="00252153"/>
    <w:rsid w:val="002530E6"/>
    <w:rsid w:val="0025484A"/>
    <w:rsid w:val="002638A6"/>
    <w:rsid w:val="00265284"/>
    <w:rsid w:val="002655B2"/>
    <w:rsid w:val="002671E8"/>
    <w:rsid w:val="00267302"/>
    <w:rsid w:val="00275F3B"/>
    <w:rsid w:val="00280937"/>
    <w:rsid w:val="002841B3"/>
    <w:rsid w:val="002847FC"/>
    <w:rsid w:val="002901B1"/>
    <w:rsid w:val="0029289D"/>
    <w:rsid w:val="00297027"/>
    <w:rsid w:val="002A0A43"/>
    <w:rsid w:val="002A1570"/>
    <w:rsid w:val="002A6B2E"/>
    <w:rsid w:val="002B5046"/>
    <w:rsid w:val="002C1818"/>
    <w:rsid w:val="002C1BB9"/>
    <w:rsid w:val="002C448C"/>
    <w:rsid w:val="002C7C5A"/>
    <w:rsid w:val="002D3FB3"/>
    <w:rsid w:val="002D6AB9"/>
    <w:rsid w:val="002E1131"/>
    <w:rsid w:val="002E5053"/>
    <w:rsid w:val="002E5BA2"/>
    <w:rsid w:val="00302ABA"/>
    <w:rsid w:val="00325744"/>
    <w:rsid w:val="00325BCD"/>
    <w:rsid w:val="003268E8"/>
    <w:rsid w:val="0033070C"/>
    <w:rsid w:val="00342EF9"/>
    <w:rsid w:val="003530B6"/>
    <w:rsid w:val="00361DEC"/>
    <w:rsid w:val="003627BE"/>
    <w:rsid w:val="003627E0"/>
    <w:rsid w:val="00364076"/>
    <w:rsid w:val="00364496"/>
    <w:rsid w:val="00367225"/>
    <w:rsid w:val="00367698"/>
    <w:rsid w:val="0038364A"/>
    <w:rsid w:val="003A412D"/>
    <w:rsid w:val="003A4208"/>
    <w:rsid w:val="003A4DFB"/>
    <w:rsid w:val="003C7179"/>
    <w:rsid w:val="003D5DC5"/>
    <w:rsid w:val="003D615C"/>
    <w:rsid w:val="003E046C"/>
    <w:rsid w:val="003E16E5"/>
    <w:rsid w:val="003E4EBA"/>
    <w:rsid w:val="003E5116"/>
    <w:rsid w:val="003F0136"/>
    <w:rsid w:val="003F10B4"/>
    <w:rsid w:val="003F25EA"/>
    <w:rsid w:val="003F3667"/>
    <w:rsid w:val="003F4609"/>
    <w:rsid w:val="003F5703"/>
    <w:rsid w:val="00404F0F"/>
    <w:rsid w:val="004239EB"/>
    <w:rsid w:val="004255C3"/>
    <w:rsid w:val="00426BB2"/>
    <w:rsid w:val="0043461D"/>
    <w:rsid w:val="004413D7"/>
    <w:rsid w:val="004504FB"/>
    <w:rsid w:val="00457D58"/>
    <w:rsid w:val="00464611"/>
    <w:rsid w:val="00470982"/>
    <w:rsid w:val="00472C78"/>
    <w:rsid w:val="00481C49"/>
    <w:rsid w:val="004904DE"/>
    <w:rsid w:val="00491B01"/>
    <w:rsid w:val="00495AB3"/>
    <w:rsid w:val="004A157B"/>
    <w:rsid w:val="004A1E1A"/>
    <w:rsid w:val="004A64CC"/>
    <w:rsid w:val="004A72B3"/>
    <w:rsid w:val="004B494C"/>
    <w:rsid w:val="004C127B"/>
    <w:rsid w:val="004D1DA0"/>
    <w:rsid w:val="004E0DB0"/>
    <w:rsid w:val="004E148E"/>
    <w:rsid w:val="004E1585"/>
    <w:rsid w:val="004E4FCE"/>
    <w:rsid w:val="004F2869"/>
    <w:rsid w:val="004F75A4"/>
    <w:rsid w:val="0051586C"/>
    <w:rsid w:val="005220EC"/>
    <w:rsid w:val="00522243"/>
    <w:rsid w:val="00523CDC"/>
    <w:rsid w:val="00523FB7"/>
    <w:rsid w:val="005317B7"/>
    <w:rsid w:val="00532B05"/>
    <w:rsid w:val="005418E4"/>
    <w:rsid w:val="0054527F"/>
    <w:rsid w:val="00554CDE"/>
    <w:rsid w:val="00566B13"/>
    <w:rsid w:val="00574C1B"/>
    <w:rsid w:val="00587DD2"/>
    <w:rsid w:val="00590DB2"/>
    <w:rsid w:val="00595A6F"/>
    <w:rsid w:val="005A3123"/>
    <w:rsid w:val="005A6DE5"/>
    <w:rsid w:val="005A7D8D"/>
    <w:rsid w:val="005B04BA"/>
    <w:rsid w:val="005B12DF"/>
    <w:rsid w:val="005B29ED"/>
    <w:rsid w:val="005B3D49"/>
    <w:rsid w:val="005E3638"/>
    <w:rsid w:val="005E400F"/>
    <w:rsid w:val="005E734D"/>
    <w:rsid w:val="005F0961"/>
    <w:rsid w:val="005F6B8E"/>
    <w:rsid w:val="00604728"/>
    <w:rsid w:val="00606DA3"/>
    <w:rsid w:val="006103AF"/>
    <w:rsid w:val="00613E6F"/>
    <w:rsid w:val="00614003"/>
    <w:rsid w:val="00623BAE"/>
    <w:rsid w:val="00627161"/>
    <w:rsid w:val="0063182F"/>
    <w:rsid w:val="00634B93"/>
    <w:rsid w:val="00652031"/>
    <w:rsid w:val="006522D9"/>
    <w:rsid w:val="00654DB2"/>
    <w:rsid w:val="0065793D"/>
    <w:rsid w:val="00667689"/>
    <w:rsid w:val="00673F90"/>
    <w:rsid w:val="00684EA5"/>
    <w:rsid w:val="00690614"/>
    <w:rsid w:val="00694961"/>
    <w:rsid w:val="006B7742"/>
    <w:rsid w:val="006C115E"/>
    <w:rsid w:val="006E35A6"/>
    <w:rsid w:val="006E4B50"/>
    <w:rsid w:val="006E54D3"/>
    <w:rsid w:val="00705D1E"/>
    <w:rsid w:val="00706D49"/>
    <w:rsid w:val="0071102E"/>
    <w:rsid w:val="00715C36"/>
    <w:rsid w:val="00732E35"/>
    <w:rsid w:val="00735BD8"/>
    <w:rsid w:val="007423CB"/>
    <w:rsid w:val="00744B64"/>
    <w:rsid w:val="00751832"/>
    <w:rsid w:val="00751F7C"/>
    <w:rsid w:val="00753899"/>
    <w:rsid w:val="00755722"/>
    <w:rsid w:val="00762E45"/>
    <w:rsid w:val="00772F17"/>
    <w:rsid w:val="0077448B"/>
    <w:rsid w:val="00776729"/>
    <w:rsid w:val="00786D0A"/>
    <w:rsid w:val="00793114"/>
    <w:rsid w:val="00793817"/>
    <w:rsid w:val="007A47AC"/>
    <w:rsid w:val="007B26F8"/>
    <w:rsid w:val="007B3091"/>
    <w:rsid w:val="007B4D17"/>
    <w:rsid w:val="007B5163"/>
    <w:rsid w:val="007C671F"/>
    <w:rsid w:val="007C7633"/>
    <w:rsid w:val="007D3D1A"/>
    <w:rsid w:val="007E399F"/>
    <w:rsid w:val="007E4C24"/>
    <w:rsid w:val="007E796D"/>
    <w:rsid w:val="007F40CE"/>
    <w:rsid w:val="007F5D9F"/>
    <w:rsid w:val="00803EF4"/>
    <w:rsid w:val="00807D7F"/>
    <w:rsid w:val="00810818"/>
    <w:rsid w:val="0081495C"/>
    <w:rsid w:val="0082056E"/>
    <w:rsid w:val="00820B64"/>
    <w:rsid w:val="00821837"/>
    <w:rsid w:val="00832C99"/>
    <w:rsid w:val="0085529D"/>
    <w:rsid w:val="008617E2"/>
    <w:rsid w:val="00863660"/>
    <w:rsid w:val="0086478D"/>
    <w:rsid w:val="00875B73"/>
    <w:rsid w:val="008853D5"/>
    <w:rsid w:val="00890825"/>
    <w:rsid w:val="008921DD"/>
    <w:rsid w:val="008A54AB"/>
    <w:rsid w:val="008A5EEF"/>
    <w:rsid w:val="008A7A5C"/>
    <w:rsid w:val="008C3965"/>
    <w:rsid w:val="008C5E65"/>
    <w:rsid w:val="008D3293"/>
    <w:rsid w:val="008D345C"/>
    <w:rsid w:val="008D3691"/>
    <w:rsid w:val="008D4313"/>
    <w:rsid w:val="008D6ADC"/>
    <w:rsid w:val="008E4EE3"/>
    <w:rsid w:val="008F5C52"/>
    <w:rsid w:val="008F6AC7"/>
    <w:rsid w:val="00903A36"/>
    <w:rsid w:val="009074CB"/>
    <w:rsid w:val="00913958"/>
    <w:rsid w:val="009175E8"/>
    <w:rsid w:val="00917A1C"/>
    <w:rsid w:val="00931DD0"/>
    <w:rsid w:val="00931FC4"/>
    <w:rsid w:val="00937193"/>
    <w:rsid w:val="009376E6"/>
    <w:rsid w:val="00940214"/>
    <w:rsid w:val="00942603"/>
    <w:rsid w:val="00942772"/>
    <w:rsid w:val="0094396B"/>
    <w:rsid w:val="00945A72"/>
    <w:rsid w:val="0095112E"/>
    <w:rsid w:val="009514D9"/>
    <w:rsid w:val="009568A3"/>
    <w:rsid w:val="00960519"/>
    <w:rsid w:val="009612B3"/>
    <w:rsid w:val="00974100"/>
    <w:rsid w:val="0097485C"/>
    <w:rsid w:val="00980EAD"/>
    <w:rsid w:val="0098598F"/>
    <w:rsid w:val="009A1D75"/>
    <w:rsid w:val="009B0315"/>
    <w:rsid w:val="009B2AF9"/>
    <w:rsid w:val="009B5D5D"/>
    <w:rsid w:val="009C0AE3"/>
    <w:rsid w:val="009C0F1C"/>
    <w:rsid w:val="009C3E82"/>
    <w:rsid w:val="009C56D7"/>
    <w:rsid w:val="009C727E"/>
    <w:rsid w:val="009D240E"/>
    <w:rsid w:val="009D4FD9"/>
    <w:rsid w:val="009F63FE"/>
    <w:rsid w:val="00A06852"/>
    <w:rsid w:val="00A10668"/>
    <w:rsid w:val="00A12683"/>
    <w:rsid w:val="00A162FD"/>
    <w:rsid w:val="00A16474"/>
    <w:rsid w:val="00A17224"/>
    <w:rsid w:val="00A20EE4"/>
    <w:rsid w:val="00A3349D"/>
    <w:rsid w:val="00A33694"/>
    <w:rsid w:val="00A35DB6"/>
    <w:rsid w:val="00A37505"/>
    <w:rsid w:val="00A40965"/>
    <w:rsid w:val="00A424C3"/>
    <w:rsid w:val="00A4372E"/>
    <w:rsid w:val="00A50C99"/>
    <w:rsid w:val="00A520A4"/>
    <w:rsid w:val="00A529BF"/>
    <w:rsid w:val="00A52AD2"/>
    <w:rsid w:val="00A60A06"/>
    <w:rsid w:val="00A61A8C"/>
    <w:rsid w:val="00A61C80"/>
    <w:rsid w:val="00A73CEF"/>
    <w:rsid w:val="00A75B3B"/>
    <w:rsid w:val="00A771A8"/>
    <w:rsid w:val="00A8469A"/>
    <w:rsid w:val="00A864CD"/>
    <w:rsid w:val="00A87564"/>
    <w:rsid w:val="00A92F1F"/>
    <w:rsid w:val="00AA722A"/>
    <w:rsid w:val="00AB1BA1"/>
    <w:rsid w:val="00AB45A4"/>
    <w:rsid w:val="00AC7E02"/>
    <w:rsid w:val="00AD500D"/>
    <w:rsid w:val="00AD6FAA"/>
    <w:rsid w:val="00AD72D1"/>
    <w:rsid w:val="00AF2B78"/>
    <w:rsid w:val="00AF779A"/>
    <w:rsid w:val="00B028E3"/>
    <w:rsid w:val="00B030B4"/>
    <w:rsid w:val="00B0331C"/>
    <w:rsid w:val="00B04709"/>
    <w:rsid w:val="00B05752"/>
    <w:rsid w:val="00B13C10"/>
    <w:rsid w:val="00B21DA6"/>
    <w:rsid w:val="00B22E03"/>
    <w:rsid w:val="00B22E72"/>
    <w:rsid w:val="00B333CA"/>
    <w:rsid w:val="00B3496D"/>
    <w:rsid w:val="00B36E70"/>
    <w:rsid w:val="00B37EDC"/>
    <w:rsid w:val="00B44166"/>
    <w:rsid w:val="00B45B13"/>
    <w:rsid w:val="00B467C1"/>
    <w:rsid w:val="00B51F43"/>
    <w:rsid w:val="00B57364"/>
    <w:rsid w:val="00B773D5"/>
    <w:rsid w:val="00B80779"/>
    <w:rsid w:val="00B87DB0"/>
    <w:rsid w:val="00BC1CD4"/>
    <w:rsid w:val="00BD2F48"/>
    <w:rsid w:val="00BD5DD7"/>
    <w:rsid w:val="00BD7963"/>
    <w:rsid w:val="00BE211B"/>
    <w:rsid w:val="00BE3528"/>
    <w:rsid w:val="00BF1EF1"/>
    <w:rsid w:val="00BF31C6"/>
    <w:rsid w:val="00BF4626"/>
    <w:rsid w:val="00BF5648"/>
    <w:rsid w:val="00BF60D6"/>
    <w:rsid w:val="00C02CA1"/>
    <w:rsid w:val="00C03ECC"/>
    <w:rsid w:val="00C07C77"/>
    <w:rsid w:val="00C07E51"/>
    <w:rsid w:val="00C10501"/>
    <w:rsid w:val="00C1168B"/>
    <w:rsid w:val="00C31A8F"/>
    <w:rsid w:val="00C41D10"/>
    <w:rsid w:val="00C43059"/>
    <w:rsid w:val="00C508A9"/>
    <w:rsid w:val="00C54A9D"/>
    <w:rsid w:val="00C56B3B"/>
    <w:rsid w:val="00C57091"/>
    <w:rsid w:val="00C61182"/>
    <w:rsid w:val="00C76619"/>
    <w:rsid w:val="00C824FD"/>
    <w:rsid w:val="00C97272"/>
    <w:rsid w:val="00CA146D"/>
    <w:rsid w:val="00CA42C1"/>
    <w:rsid w:val="00CA47F3"/>
    <w:rsid w:val="00CA602C"/>
    <w:rsid w:val="00CB1F87"/>
    <w:rsid w:val="00CB6B7D"/>
    <w:rsid w:val="00CC2C41"/>
    <w:rsid w:val="00CC316F"/>
    <w:rsid w:val="00CC6805"/>
    <w:rsid w:val="00CC773E"/>
    <w:rsid w:val="00CD6846"/>
    <w:rsid w:val="00CD7ECA"/>
    <w:rsid w:val="00CE3D67"/>
    <w:rsid w:val="00CF30E8"/>
    <w:rsid w:val="00CF7C4A"/>
    <w:rsid w:val="00D00007"/>
    <w:rsid w:val="00D05535"/>
    <w:rsid w:val="00D1404F"/>
    <w:rsid w:val="00D14DEA"/>
    <w:rsid w:val="00D14FCE"/>
    <w:rsid w:val="00D15290"/>
    <w:rsid w:val="00D16228"/>
    <w:rsid w:val="00D2175B"/>
    <w:rsid w:val="00D261C5"/>
    <w:rsid w:val="00D31C1F"/>
    <w:rsid w:val="00D32B1F"/>
    <w:rsid w:val="00D33A91"/>
    <w:rsid w:val="00D36F08"/>
    <w:rsid w:val="00D370DB"/>
    <w:rsid w:val="00D54561"/>
    <w:rsid w:val="00D635E8"/>
    <w:rsid w:val="00D63B09"/>
    <w:rsid w:val="00D65E3F"/>
    <w:rsid w:val="00D73979"/>
    <w:rsid w:val="00D745E7"/>
    <w:rsid w:val="00D843C6"/>
    <w:rsid w:val="00D8662D"/>
    <w:rsid w:val="00D8666E"/>
    <w:rsid w:val="00DA3A3A"/>
    <w:rsid w:val="00DB0C02"/>
    <w:rsid w:val="00DB7836"/>
    <w:rsid w:val="00DC03D0"/>
    <w:rsid w:val="00DC346D"/>
    <w:rsid w:val="00DC4952"/>
    <w:rsid w:val="00DC726D"/>
    <w:rsid w:val="00DE16F9"/>
    <w:rsid w:val="00DE4E14"/>
    <w:rsid w:val="00DE5396"/>
    <w:rsid w:val="00DE5CD5"/>
    <w:rsid w:val="00DE63A0"/>
    <w:rsid w:val="00DF003E"/>
    <w:rsid w:val="00DF05DA"/>
    <w:rsid w:val="00DF305B"/>
    <w:rsid w:val="00DF5A4A"/>
    <w:rsid w:val="00E05046"/>
    <w:rsid w:val="00E10DD4"/>
    <w:rsid w:val="00E111B2"/>
    <w:rsid w:val="00E12C8C"/>
    <w:rsid w:val="00E318D6"/>
    <w:rsid w:val="00E31961"/>
    <w:rsid w:val="00E3259A"/>
    <w:rsid w:val="00E3300C"/>
    <w:rsid w:val="00E34E14"/>
    <w:rsid w:val="00E410A6"/>
    <w:rsid w:val="00E5335C"/>
    <w:rsid w:val="00E5357D"/>
    <w:rsid w:val="00E53C83"/>
    <w:rsid w:val="00E561B2"/>
    <w:rsid w:val="00E57B1E"/>
    <w:rsid w:val="00E57F90"/>
    <w:rsid w:val="00E63994"/>
    <w:rsid w:val="00E6609A"/>
    <w:rsid w:val="00E736F0"/>
    <w:rsid w:val="00E805D7"/>
    <w:rsid w:val="00E81A75"/>
    <w:rsid w:val="00E83700"/>
    <w:rsid w:val="00E92AE6"/>
    <w:rsid w:val="00E96E46"/>
    <w:rsid w:val="00EA4584"/>
    <w:rsid w:val="00EA463D"/>
    <w:rsid w:val="00EA526F"/>
    <w:rsid w:val="00EA6E62"/>
    <w:rsid w:val="00EB57FC"/>
    <w:rsid w:val="00EB64AC"/>
    <w:rsid w:val="00EB6B5B"/>
    <w:rsid w:val="00EC4B2B"/>
    <w:rsid w:val="00EC5884"/>
    <w:rsid w:val="00EC66DA"/>
    <w:rsid w:val="00EC68A6"/>
    <w:rsid w:val="00ED0867"/>
    <w:rsid w:val="00ED33FC"/>
    <w:rsid w:val="00ED4B64"/>
    <w:rsid w:val="00EE1076"/>
    <w:rsid w:val="00EE25CB"/>
    <w:rsid w:val="00EE46EE"/>
    <w:rsid w:val="00EE7AA5"/>
    <w:rsid w:val="00F02859"/>
    <w:rsid w:val="00F0475A"/>
    <w:rsid w:val="00F07864"/>
    <w:rsid w:val="00F14BA5"/>
    <w:rsid w:val="00F217FE"/>
    <w:rsid w:val="00F23880"/>
    <w:rsid w:val="00F24901"/>
    <w:rsid w:val="00F30040"/>
    <w:rsid w:val="00F31281"/>
    <w:rsid w:val="00F35681"/>
    <w:rsid w:val="00F379E9"/>
    <w:rsid w:val="00F47D15"/>
    <w:rsid w:val="00F51AA4"/>
    <w:rsid w:val="00F532EB"/>
    <w:rsid w:val="00F53BA8"/>
    <w:rsid w:val="00F543BD"/>
    <w:rsid w:val="00F55933"/>
    <w:rsid w:val="00F57CFF"/>
    <w:rsid w:val="00F721A6"/>
    <w:rsid w:val="00F7430B"/>
    <w:rsid w:val="00F74796"/>
    <w:rsid w:val="00F802B9"/>
    <w:rsid w:val="00F85B5E"/>
    <w:rsid w:val="00F90D32"/>
    <w:rsid w:val="00F95ED1"/>
    <w:rsid w:val="00F96963"/>
    <w:rsid w:val="00FA490C"/>
    <w:rsid w:val="00FA5E29"/>
    <w:rsid w:val="00FA603B"/>
    <w:rsid w:val="00FA7A9C"/>
    <w:rsid w:val="00FB371B"/>
    <w:rsid w:val="00FB62F4"/>
    <w:rsid w:val="00FC028D"/>
    <w:rsid w:val="00FD4976"/>
    <w:rsid w:val="00FD49AE"/>
    <w:rsid w:val="00FD5BEE"/>
    <w:rsid w:val="00FE0519"/>
    <w:rsid w:val="00FE240B"/>
    <w:rsid w:val="00FE242D"/>
    <w:rsid w:val="00FE2D5B"/>
    <w:rsid w:val="00FE618E"/>
    <w:rsid w:val="00FF0D11"/>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389EE"/>
  <w15:docId w15:val="{8269720C-8306-4FDE-8B45-0E841599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B9"/>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4">
    <w:name w:val="heading 4"/>
    <w:basedOn w:val="Normal"/>
    <w:next w:val="Normal"/>
    <w:link w:val="Heading4Char"/>
    <w:uiPriority w:val="9"/>
    <w:semiHidden/>
    <w:unhideWhenUsed/>
    <w:qFormat/>
    <w:rsid w:val="00A068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63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 w:type="paragraph" w:styleId="ListParagraph">
    <w:name w:val="List Paragraph"/>
    <w:basedOn w:val="Normal"/>
    <w:uiPriority w:val="34"/>
    <w:qFormat/>
    <w:rsid w:val="00937193"/>
    <w:pPr>
      <w:ind w:left="720"/>
      <w:contextualSpacing/>
    </w:pPr>
  </w:style>
  <w:style w:type="character" w:styleId="UnresolvedMention">
    <w:name w:val="Unresolved Mention"/>
    <w:basedOn w:val="DefaultParagraphFont"/>
    <w:uiPriority w:val="99"/>
    <w:semiHidden/>
    <w:unhideWhenUsed/>
    <w:rsid w:val="00DF003E"/>
    <w:rPr>
      <w:color w:val="605E5C"/>
      <w:shd w:val="clear" w:color="auto" w:fill="E1DFDD"/>
    </w:rPr>
  </w:style>
  <w:style w:type="character" w:customStyle="1" w:styleId="Heading4Char">
    <w:name w:val="Heading 4 Char"/>
    <w:basedOn w:val="DefaultParagraphFont"/>
    <w:link w:val="Heading4"/>
    <w:uiPriority w:val="9"/>
    <w:semiHidden/>
    <w:rsid w:val="00A06852"/>
    <w:rPr>
      <w:rFonts w:asciiTheme="majorHAnsi" w:eastAsiaTheme="majorEastAsia" w:hAnsiTheme="majorHAnsi" w:cstheme="majorBidi"/>
      <w:i/>
      <w:iCs/>
      <w:color w:val="2F5496" w:themeColor="accent1" w:themeShade="BF"/>
      <w:sz w:val="22"/>
      <w:szCs w:val="22"/>
      <w:lang w:val="sr-Latn-RS"/>
    </w:rPr>
  </w:style>
  <w:style w:type="character" w:customStyle="1" w:styleId="Heading5Char">
    <w:name w:val="Heading 5 Char"/>
    <w:basedOn w:val="DefaultParagraphFont"/>
    <w:link w:val="Heading5"/>
    <w:uiPriority w:val="9"/>
    <w:semiHidden/>
    <w:rsid w:val="009F63FE"/>
    <w:rPr>
      <w:rFonts w:asciiTheme="majorHAnsi" w:eastAsiaTheme="majorEastAsia" w:hAnsiTheme="majorHAnsi" w:cstheme="majorBidi"/>
      <w:color w:val="2F5496" w:themeColor="accent1" w:themeShade="BF"/>
      <w:sz w:val="22"/>
      <w:szCs w:val="22"/>
      <w:lang w:val="sr-Latn-RS"/>
    </w:rPr>
  </w:style>
  <w:style w:type="paragraph" w:styleId="TOCHeading">
    <w:name w:val="TOC Heading"/>
    <w:basedOn w:val="Heading1"/>
    <w:next w:val="Normal"/>
    <w:uiPriority w:val="39"/>
    <w:unhideWhenUsed/>
    <w:qFormat/>
    <w:rsid w:val="00C824FD"/>
    <w:pPr>
      <w:pBdr>
        <w:top w:val="none" w:sz="0" w:space="0" w:color="auto"/>
        <w:left w:val="none" w:sz="0" w:space="0" w:color="auto"/>
        <w:bottom w:val="none" w:sz="0" w:space="0" w:color="auto"/>
        <w:right w:val="none" w:sz="0" w:space="0" w:color="auto"/>
      </w:pBdr>
      <w:shd w:val="clear" w:color="auto" w:fill="auto"/>
      <w:spacing w:after="0"/>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C824FD"/>
    <w:pPr>
      <w:spacing w:after="100"/>
    </w:pPr>
  </w:style>
  <w:style w:type="character" w:styleId="FollowedHyperlink">
    <w:name w:val="FollowedHyperlink"/>
    <w:basedOn w:val="DefaultParagraphFont"/>
    <w:uiPriority w:val="99"/>
    <w:semiHidden/>
    <w:unhideWhenUsed/>
    <w:rsid w:val="009A1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3225">
      <w:bodyDiv w:val="1"/>
      <w:marLeft w:val="0"/>
      <w:marRight w:val="0"/>
      <w:marTop w:val="0"/>
      <w:marBottom w:val="0"/>
      <w:divBdr>
        <w:top w:val="none" w:sz="0" w:space="0" w:color="auto"/>
        <w:left w:val="none" w:sz="0" w:space="0" w:color="auto"/>
        <w:bottom w:val="none" w:sz="0" w:space="0" w:color="auto"/>
        <w:right w:val="none" w:sz="0" w:space="0" w:color="auto"/>
      </w:divBdr>
    </w:div>
    <w:div w:id="242418722">
      <w:bodyDiv w:val="1"/>
      <w:marLeft w:val="0"/>
      <w:marRight w:val="0"/>
      <w:marTop w:val="0"/>
      <w:marBottom w:val="0"/>
      <w:divBdr>
        <w:top w:val="none" w:sz="0" w:space="0" w:color="auto"/>
        <w:left w:val="none" w:sz="0" w:space="0" w:color="auto"/>
        <w:bottom w:val="none" w:sz="0" w:space="0" w:color="auto"/>
        <w:right w:val="none" w:sz="0" w:space="0" w:color="auto"/>
      </w:divBdr>
    </w:div>
    <w:div w:id="458911640">
      <w:bodyDiv w:val="1"/>
      <w:marLeft w:val="0"/>
      <w:marRight w:val="0"/>
      <w:marTop w:val="0"/>
      <w:marBottom w:val="0"/>
      <w:divBdr>
        <w:top w:val="none" w:sz="0" w:space="0" w:color="auto"/>
        <w:left w:val="none" w:sz="0" w:space="0" w:color="auto"/>
        <w:bottom w:val="none" w:sz="0" w:space="0" w:color="auto"/>
        <w:right w:val="none" w:sz="0" w:space="0" w:color="auto"/>
      </w:divBdr>
    </w:div>
    <w:div w:id="672806578">
      <w:bodyDiv w:val="1"/>
      <w:marLeft w:val="0"/>
      <w:marRight w:val="0"/>
      <w:marTop w:val="0"/>
      <w:marBottom w:val="0"/>
      <w:divBdr>
        <w:top w:val="none" w:sz="0" w:space="0" w:color="auto"/>
        <w:left w:val="none" w:sz="0" w:space="0" w:color="auto"/>
        <w:bottom w:val="none" w:sz="0" w:space="0" w:color="auto"/>
        <w:right w:val="none" w:sz="0" w:space="0" w:color="auto"/>
      </w:divBdr>
    </w:div>
    <w:div w:id="1010377681">
      <w:bodyDiv w:val="1"/>
      <w:marLeft w:val="0"/>
      <w:marRight w:val="0"/>
      <w:marTop w:val="0"/>
      <w:marBottom w:val="0"/>
      <w:divBdr>
        <w:top w:val="none" w:sz="0" w:space="0" w:color="auto"/>
        <w:left w:val="none" w:sz="0" w:space="0" w:color="auto"/>
        <w:bottom w:val="none" w:sz="0" w:space="0" w:color="auto"/>
        <w:right w:val="none" w:sz="0" w:space="0" w:color="auto"/>
      </w:divBdr>
    </w:div>
    <w:div w:id="1141968999">
      <w:bodyDiv w:val="1"/>
      <w:marLeft w:val="0"/>
      <w:marRight w:val="0"/>
      <w:marTop w:val="0"/>
      <w:marBottom w:val="0"/>
      <w:divBdr>
        <w:top w:val="none" w:sz="0" w:space="0" w:color="auto"/>
        <w:left w:val="none" w:sz="0" w:space="0" w:color="auto"/>
        <w:bottom w:val="none" w:sz="0" w:space="0" w:color="auto"/>
        <w:right w:val="none" w:sz="0" w:space="0" w:color="auto"/>
      </w:divBdr>
    </w:div>
    <w:div w:id="1190072638">
      <w:bodyDiv w:val="1"/>
      <w:marLeft w:val="0"/>
      <w:marRight w:val="0"/>
      <w:marTop w:val="0"/>
      <w:marBottom w:val="0"/>
      <w:divBdr>
        <w:top w:val="none" w:sz="0" w:space="0" w:color="auto"/>
        <w:left w:val="none" w:sz="0" w:space="0" w:color="auto"/>
        <w:bottom w:val="none" w:sz="0" w:space="0" w:color="auto"/>
        <w:right w:val="none" w:sz="0" w:space="0" w:color="auto"/>
      </w:divBdr>
    </w:div>
    <w:div w:id="1367830023">
      <w:bodyDiv w:val="1"/>
      <w:marLeft w:val="0"/>
      <w:marRight w:val="0"/>
      <w:marTop w:val="0"/>
      <w:marBottom w:val="0"/>
      <w:divBdr>
        <w:top w:val="none" w:sz="0" w:space="0" w:color="auto"/>
        <w:left w:val="none" w:sz="0" w:space="0" w:color="auto"/>
        <w:bottom w:val="none" w:sz="0" w:space="0" w:color="auto"/>
        <w:right w:val="none" w:sz="0" w:space="0" w:color="auto"/>
      </w:divBdr>
    </w:div>
    <w:div w:id="1573199602">
      <w:bodyDiv w:val="1"/>
      <w:marLeft w:val="0"/>
      <w:marRight w:val="0"/>
      <w:marTop w:val="0"/>
      <w:marBottom w:val="0"/>
      <w:divBdr>
        <w:top w:val="none" w:sz="0" w:space="0" w:color="auto"/>
        <w:left w:val="none" w:sz="0" w:space="0" w:color="auto"/>
        <w:bottom w:val="none" w:sz="0" w:space="0" w:color="auto"/>
        <w:right w:val="none" w:sz="0" w:space="0" w:color="auto"/>
      </w:divBdr>
    </w:div>
    <w:div w:id="21397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qlite.org/doc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lask.palletsprojects.com/en/lat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api" TargetMode="External"/><Relationship Id="rId24" Type="http://schemas.openxmlformats.org/officeDocument/2006/relationships/hyperlink" Target="https://redis.io/docs/latest/develop/pubsu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icroservices.io/patterns/apigateway.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azure/architecture/guide/architecture-styles/micro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docker.com/get-started/"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Desktop\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C892-5D1A-46DF-B000-179B1883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IT370-IT230-Templejt.dot</Template>
  <TotalTime>605</TotalTime>
  <Pages>16</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CS220, Metropolitan 2015</cp:keywords>
  <cp:lastModifiedBy>Stevan Stojanovic</cp:lastModifiedBy>
  <cp:revision>232</cp:revision>
  <dcterms:created xsi:type="dcterms:W3CDTF">2024-03-29T13:50:00Z</dcterms:created>
  <dcterms:modified xsi:type="dcterms:W3CDTF">2025-09-01T19:08:00Z</dcterms:modified>
</cp:coreProperties>
</file>